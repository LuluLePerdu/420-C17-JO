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1" w:type="dxa"/>
        <w:tblBorders>
          <w:top w:val="thinThickLargeGap" w:sz="2" w:space="0" w:color="D9D9D9" w:themeColor="background1" w:themeShade="D9"/>
          <w:left w:val="thinThickLargeGap" w:sz="2" w:space="0" w:color="D9D9D9" w:themeColor="background1" w:themeShade="D9"/>
          <w:bottom w:val="thinThickLargeGap" w:sz="2" w:space="0" w:color="D9D9D9" w:themeColor="background1" w:themeShade="D9"/>
          <w:right w:val="thinThickLargeGap" w:sz="2" w:space="0" w:color="D9D9D9" w:themeColor="background1" w:themeShade="D9"/>
          <w:insideH w:val="thinThickLargeGap" w:sz="2" w:space="0" w:color="D9D9D9" w:themeColor="background1" w:themeShade="D9"/>
          <w:insideV w:val="thinThickLargeGap" w:sz="2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51"/>
        <w:gridCol w:w="6980"/>
      </w:tblGrid>
      <w:tr w:rsidR="00106095" w:rsidRPr="00106095" w14:paraId="155A10BB" w14:textId="77777777" w:rsidTr="007928B6">
        <w:trPr>
          <w:trHeight w:val="894"/>
        </w:trPr>
        <w:tc>
          <w:tcPr>
            <w:tcW w:w="1951" w:type="dxa"/>
          </w:tcPr>
          <w:p w14:paraId="1B036E61" w14:textId="74AA2206" w:rsidR="00106095" w:rsidRPr="00106095" w:rsidRDefault="00106095" w:rsidP="00106095">
            <w:pPr>
              <w:tabs>
                <w:tab w:val="left" w:pos="709"/>
              </w:tabs>
              <w:spacing w:before="60"/>
              <w:rPr>
                <w:rFonts w:asciiTheme="minorHAnsi" w:hAnsiTheme="minorHAnsi"/>
              </w:rPr>
            </w:pPr>
            <w:r w:rsidRPr="00106095">
              <w:rPr>
                <w:rFonts w:asciiTheme="minorHAnsi" w:hAnsiTheme="minorHAnsi"/>
                <w:b/>
                <w:szCs w:val="24"/>
              </w:rPr>
              <w:t>420-</w:t>
            </w:r>
            <w:r w:rsidR="00954F2B">
              <w:rPr>
                <w:rFonts w:asciiTheme="minorHAnsi" w:hAnsiTheme="minorHAnsi"/>
                <w:b/>
                <w:szCs w:val="24"/>
              </w:rPr>
              <w:t>C</w:t>
            </w:r>
            <w:r w:rsidRPr="00106095">
              <w:rPr>
                <w:rFonts w:asciiTheme="minorHAnsi" w:hAnsiTheme="minorHAnsi"/>
                <w:b/>
                <w:szCs w:val="24"/>
              </w:rPr>
              <w:t>17-JO</w:t>
            </w:r>
          </w:p>
        </w:tc>
        <w:tc>
          <w:tcPr>
            <w:tcW w:w="6980" w:type="dxa"/>
          </w:tcPr>
          <w:p w14:paraId="6DAE516F" w14:textId="1CDE7924" w:rsidR="00106095" w:rsidRPr="00106095" w:rsidRDefault="00106095" w:rsidP="003C07EF">
            <w:pPr>
              <w:spacing w:before="60" w:line="360" w:lineRule="auto"/>
              <w:jc w:val="right"/>
              <w:rPr>
                <w:rFonts w:asciiTheme="minorHAnsi" w:hAnsiTheme="minorHAnsi"/>
                <w:b/>
                <w:sz w:val="36"/>
                <w:szCs w:val="36"/>
              </w:rPr>
            </w:pPr>
            <w:r w:rsidRPr="00106095">
              <w:rPr>
                <w:rFonts w:asciiTheme="minorHAnsi" w:hAnsiTheme="minorHAnsi"/>
                <w:b/>
                <w:szCs w:val="24"/>
              </w:rPr>
              <w:t>Chapitre 1 – Atelier 1</w:t>
            </w:r>
          </w:p>
          <w:p w14:paraId="5376F321" w14:textId="002B05FA" w:rsidR="00106095" w:rsidRPr="00106095" w:rsidRDefault="00106095" w:rsidP="007928B6">
            <w:pPr>
              <w:jc w:val="right"/>
              <w:rPr>
                <w:rFonts w:asciiTheme="minorHAnsi" w:hAnsiTheme="minorHAnsi"/>
                <w:b/>
                <w:szCs w:val="24"/>
              </w:rPr>
            </w:pPr>
            <w:r w:rsidRPr="00106095">
              <w:rPr>
                <w:rFonts w:asciiTheme="minorHAnsi" w:hAnsiTheme="minorHAnsi"/>
                <w:szCs w:val="24"/>
              </w:rPr>
              <w:t>Types et traces d’exécution</w:t>
            </w:r>
          </w:p>
        </w:tc>
      </w:tr>
    </w:tbl>
    <w:p w14:paraId="7A16077E" w14:textId="77777777" w:rsidR="000467CA" w:rsidRPr="003C07EF" w:rsidRDefault="000467CA" w:rsidP="000E32F0">
      <w:pPr>
        <w:rPr>
          <w:rFonts w:asciiTheme="minorHAnsi" w:hAnsiTheme="minorHAnsi"/>
          <w:szCs w:val="24"/>
        </w:rPr>
      </w:pPr>
    </w:p>
    <w:p w14:paraId="2E3E90B0" w14:textId="52CA04EE" w:rsidR="000E32F0" w:rsidRPr="003C07EF" w:rsidRDefault="000E32F0">
      <w:pPr>
        <w:numPr>
          <w:ilvl w:val="0"/>
          <w:numId w:val="21"/>
        </w:numPr>
        <w:rPr>
          <w:rFonts w:asciiTheme="minorHAnsi" w:hAnsiTheme="minorHAnsi"/>
          <w:szCs w:val="24"/>
        </w:rPr>
      </w:pPr>
      <w:bookmarkStart w:id="0" w:name="Début"/>
      <w:bookmarkEnd w:id="0"/>
      <w:r w:rsidRPr="003C07EF">
        <w:rPr>
          <w:rFonts w:asciiTheme="minorHAnsi" w:hAnsiTheme="minorHAnsi"/>
          <w:b/>
          <w:szCs w:val="24"/>
          <w:u w:val="single"/>
        </w:rPr>
        <w:t>Indiquer</w:t>
      </w:r>
      <w:r w:rsidRPr="003C07EF">
        <w:rPr>
          <w:rFonts w:asciiTheme="minorHAnsi" w:hAnsiTheme="minorHAnsi"/>
          <w:szCs w:val="24"/>
        </w:rPr>
        <w:t xml:space="preserve"> le type de chacune des valeurs qui suivent</w:t>
      </w:r>
      <w:r w:rsidR="000467CA" w:rsidRPr="003C07EF">
        <w:rPr>
          <w:rFonts w:asciiTheme="minorHAnsi" w:hAnsiTheme="minorHAnsi"/>
          <w:szCs w:val="24"/>
        </w:rPr>
        <w:t>.</w:t>
      </w:r>
      <w:r w:rsidRPr="003C07EF">
        <w:rPr>
          <w:rFonts w:asciiTheme="minorHAnsi" w:hAnsiTheme="minorHAnsi"/>
          <w:szCs w:val="24"/>
        </w:rPr>
        <w:t xml:space="preserve"> </w:t>
      </w:r>
      <w:r w:rsidRPr="003C07EF">
        <w:rPr>
          <w:rFonts w:asciiTheme="minorHAnsi" w:hAnsiTheme="minorHAnsi"/>
          <w:b/>
          <w:szCs w:val="24"/>
        </w:rPr>
        <w:t xml:space="preserve">Les réponses peuvent être </w:t>
      </w:r>
      <w:r w:rsidR="000467CA" w:rsidRPr="003C07EF">
        <w:rPr>
          <w:rFonts w:asciiTheme="minorHAnsi" w:hAnsiTheme="minorHAnsi"/>
          <w:b/>
          <w:color w:val="FF0000"/>
          <w:szCs w:val="24"/>
        </w:rPr>
        <w:t xml:space="preserve">Erreur, </w:t>
      </w:r>
      <w:r w:rsidR="004122EE">
        <w:rPr>
          <w:rFonts w:asciiTheme="minorHAnsi" w:hAnsiTheme="minorHAnsi"/>
          <w:b/>
          <w:color w:val="FF0000"/>
          <w:szCs w:val="24"/>
        </w:rPr>
        <w:t>int</w:t>
      </w:r>
      <w:r w:rsidR="004122EE" w:rsidRPr="003C07EF">
        <w:rPr>
          <w:rFonts w:asciiTheme="minorHAnsi" w:hAnsiTheme="minorHAnsi"/>
          <w:b/>
          <w:color w:val="FF0000"/>
          <w:szCs w:val="24"/>
        </w:rPr>
        <w:t xml:space="preserve">, </w:t>
      </w:r>
      <w:r w:rsidR="004122EE">
        <w:rPr>
          <w:rFonts w:asciiTheme="minorHAnsi" w:hAnsiTheme="minorHAnsi"/>
          <w:b/>
          <w:color w:val="FF0000"/>
          <w:szCs w:val="24"/>
        </w:rPr>
        <w:t>double</w:t>
      </w:r>
      <w:r w:rsidR="004122EE" w:rsidRPr="003C07EF">
        <w:rPr>
          <w:rFonts w:asciiTheme="minorHAnsi" w:hAnsiTheme="minorHAnsi"/>
          <w:b/>
          <w:color w:val="FF0000"/>
          <w:szCs w:val="24"/>
        </w:rPr>
        <w:t xml:space="preserve">, </w:t>
      </w:r>
      <w:r w:rsidR="004122EE">
        <w:rPr>
          <w:rFonts w:asciiTheme="minorHAnsi" w:hAnsiTheme="minorHAnsi"/>
          <w:b/>
          <w:color w:val="FF0000"/>
          <w:szCs w:val="24"/>
        </w:rPr>
        <w:t>char</w:t>
      </w:r>
      <w:r w:rsidR="004122EE" w:rsidRPr="003C07EF">
        <w:rPr>
          <w:rFonts w:asciiTheme="minorHAnsi" w:hAnsiTheme="minorHAnsi"/>
          <w:b/>
          <w:color w:val="FF0000"/>
          <w:szCs w:val="24"/>
        </w:rPr>
        <w:t xml:space="preserve">, </w:t>
      </w:r>
      <w:r w:rsidR="004122EE">
        <w:rPr>
          <w:rFonts w:asciiTheme="minorHAnsi" w:hAnsiTheme="minorHAnsi"/>
          <w:b/>
          <w:color w:val="FF0000"/>
          <w:szCs w:val="24"/>
        </w:rPr>
        <w:t>boolean, String</w:t>
      </w:r>
      <w:r w:rsidR="004122EE" w:rsidRPr="003C07EF">
        <w:rPr>
          <w:rFonts w:asciiTheme="minorHAnsi" w:hAnsiTheme="minorHAnsi"/>
          <w:b/>
          <w:color w:val="FF0000"/>
          <w:szCs w:val="24"/>
        </w:rPr>
        <w:t xml:space="preserve"> </w:t>
      </w:r>
      <w:r w:rsidR="00D87461">
        <w:rPr>
          <w:rFonts w:asciiTheme="minorHAnsi" w:hAnsiTheme="minorHAnsi"/>
          <w:b/>
          <w:color w:val="FF0000"/>
          <w:szCs w:val="24"/>
        </w:rPr>
        <w:t xml:space="preserve">ou </w:t>
      </w:r>
      <w:r w:rsidR="00EC708C">
        <w:rPr>
          <w:rFonts w:asciiTheme="minorHAnsi" w:hAnsiTheme="minorHAnsi"/>
          <w:b/>
          <w:color w:val="FF0000"/>
          <w:szCs w:val="24"/>
        </w:rPr>
        <w:t>enum</w:t>
      </w:r>
      <w:r w:rsidR="000467CA" w:rsidRPr="003C07EF">
        <w:rPr>
          <w:rFonts w:asciiTheme="minorHAnsi" w:hAnsiTheme="minorHAnsi"/>
          <w:b/>
          <w:color w:val="FF0000"/>
          <w:szCs w:val="24"/>
        </w:rPr>
        <w:t xml:space="preserve"> </w:t>
      </w:r>
      <w:r w:rsidRPr="003C07EF">
        <w:rPr>
          <w:rFonts w:asciiTheme="minorHAnsi" w:hAnsiTheme="minorHAnsi"/>
          <w:szCs w:val="24"/>
        </w:rPr>
        <w:t>tel que défini</w:t>
      </w:r>
      <w:r w:rsidR="005E0A67" w:rsidRPr="003C07EF">
        <w:rPr>
          <w:rFonts w:asciiTheme="minorHAnsi" w:hAnsiTheme="minorHAnsi"/>
          <w:szCs w:val="24"/>
        </w:rPr>
        <w:t>.</w:t>
      </w:r>
    </w:p>
    <w:p w14:paraId="7155EA86" w14:textId="29E2945D" w:rsidR="00F86F13" w:rsidRDefault="00F86F13" w:rsidP="00D87461">
      <w:pPr>
        <w:numPr>
          <w:ilvl w:val="12"/>
          <w:numId w:val="0"/>
        </w:numPr>
        <w:rPr>
          <w:rFonts w:asciiTheme="minorHAnsi" w:hAnsiTheme="minorHAnsi"/>
          <w:szCs w:val="24"/>
        </w:rPr>
      </w:pPr>
    </w:p>
    <w:p w14:paraId="4B248E0E" w14:textId="546A8CBF" w:rsidR="00D87461" w:rsidRDefault="00D87461" w:rsidP="00F86F13">
      <w:pPr>
        <w:numPr>
          <w:ilvl w:val="12"/>
          <w:numId w:val="0"/>
        </w:numPr>
        <w:ind w:left="706"/>
        <w:rPr>
          <w:rFonts w:asciiTheme="minorHAnsi" w:hAnsiTheme="minorHAnsi"/>
          <w:szCs w:val="24"/>
        </w:rPr>
      </w:pPr>
      <w:r>
        <w:rPr>
          <w:rFonts w:ascii="Courier New" w:hAnsi="Courier New" w:cs="Courier New"/>
          <w:noProof/>
          <w:sz w:val="20"/>
          <w:lang w:val="fr-FR"/>
        </w:rPr>
        <w:drawing>
          <wp:inline distT="0" distB="0" distL="0" distR="0" wp14:anchorId="16A6572D" wp14:editId="17EF9279">
            <wp:extent cx="3152995" cy="473456"/>
            <wp:effectExtent l="0" t="0" r="0" b="0"/>
            <wp:docPr id="3" name="Image 3" descr="../../../../../Desktop/Capture%20d’écran%202017-08-08%20à%2019.34.0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e%20d’écran%202017-08-08%20à%2019.34.06.p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42"/>
                    <a:stretch/>
                  </pic:blipFill>
                  <pic:spPr bwMode="auto">
                    <a:xfrm>
                      <a:off x="0" y="0"/>
                      <a:ext cx="3153447" cy="47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4F636" w14:textId="77777777" w:rsidR="000467CA" w:rsidRPr="000467CA" w:rsidRDefault="000467CA" w:rsidP="00093A71">
      <w:pPr>
        <w:numPr>
          <w:ilvl w:val="12"/>
          <w:numId w:val="0"/>
        </w:numPr>
        <w:rPr>
          <w:rFonts w:asciiTheme="minorHAnsi" w:hAnsiTheme="minorHAnsi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1"/>
        <w:gridCol w:w="4446"/>
      </w:tblGrid>
      <w:tr w:rsidR="00093A71" w:rsidRPr="003C07EF" w14:paraId="17C2201C" w14:textId="77777777" w:rsidTr="00282A92">
        <w:trPr>
          <w:jc w:val="center"/>
        </w:trPr>
        <w:tc>
          <w:tcPr>
            <w:tcW w:w="2181" w:type="dxa"/>
            <w:shd w:val="clear" w:color="auto" w:fill="F2F2F2" w:themeFill="background1" w:themeFillShade="F2"/>
          </w:tcPr>
          <w:p w14:paraId="501CA157" w14:textId="77777777" w:rsidR="00093A71" w:rsidRPr="003C07EF" w:rsidRDefault="00093A71" w:rsidP="000467CA">
            <w:pPr>
              <w:jc w:val="center"/>
              <w:rPr>
                <w:rFonts w:ascii="Calibri" w:hAnsi="Calibri"/>
                <w:b/>
                <w:sz w:val="20"/>
              </w:rPr>
            </w:pPr>
            <w:r w:rsidRPr="003C07EF">
              <w:rPr>
                <w:rFonts w:ascii="Calibri" w:hAnsi="Calibri"/>
                <w:b/>
                <w:sz w:val="20"/>
              </w:rPr>
              <w:t>Valeurs</w:t>
            </w:r>
          </w:p>
        </w:tc>
        <w:tc>
          <w:tcPr>
            <w:tcW w:w="4446" w:type="dxa"/>
            <w:shd w:val="clear" w:color="auto" w:fill="F2F2F2" w:themeFill="background1" w:themeFillShade="F2"/>
          </w:tcPr>
          <w:p w14:paraId="75667280" w14:textId="77777777" w:rsidR="00093A71" w:rsidRPr="003C07EF" w:rsidRDefault="00093A71">
            <w:pPr>
              <w:jc w:val="center"/>
              <w:rPr>
                <w:rFonts w:ascii="Calibri" w:hAnsi="Calibri"/>
                <w:b/>
                <w:sz w:val="20"/>
              </w:rPr>
            </w:pPr>
            <w:r w:rsidRPr="003C07EF">
              <w:rPr>
                <w:rFonts w:ascii="Calibri" w:hAnsi="Calibri"/>
                <w:b/>
                <w:sz w:val="20"/>
              </w:rPr>
              <w:t>Type</w:t>
            </w:r>
          </w:p>
        </w:tc>
      </w:tr>
      <w:tr w:rsidR="00093A71" w14:paraId="2CDF202D" w14:textId="77777777" w:rsidTr="000467CA">
        <w:trPr>
          <w:jc w:val="center"/>
        </w:trPr>
        <w:tc>
          <w:tcPr>
            <w:tcW w:w="2181" w:type="dxa"/>
          </w:tcPr>
          <w:p w14:paraId="0D568EA4" w14:textId="77777777" w:rsidR="00093A71" w:rsidRPr="00FB5908" w:rsidRDefault="00093A71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FB5908">
              <w:rPr>
                <w:rFonts w:ascii="Courier New" w:hAnsi="Courier New" w:cs="Courier New"/>
                <w:b/>
                <w:sz w:val="20"/>
              </w:rPr>
              <w:t>'Z'</w:t>
            </w:r>
          </w:p>
        </w:tc>
        <w:tc>
          <w:tcPr>
            <w:tcW w:w="4446" w:type="dxa"/>
          </w:tcPr>
          <w:p w14:paraId="4CAAF375" w14:textId="57BE592E" w:rsidR="00093A71" w:rsidRDefault="002B6D5E">
            <w:pPr>
              <w:jc w:val="both"/>
            </w:pPr>
            <w:r>
              <w:t>char</w:t>
            </w:r>
          </w:p>
        </w:tc>
      </w:tr>
      <w:tr w:rsidR="000467CA" w14:paraId="53C51D77" w14:textId="77777777" w:rsidTr="000467CA">
        <w:trPr>
          <w:jc w:val="center"/>
        </w:trPr>
        <w:tc>
          <w:tcPr>
            <w:tcW w:w="2181" w:type="dxa"/>
          </w:tcPr>
          <w:p w14:paraId="69C6DA58" w14:textId="7C656853" w:rsidR="000467CA" w:rsidRDefault="00D87461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Transport</w:t>
            </w:r>
            <w:r w:rsidR="00F1131F">
              <w:rPr>
                <w:rFonts w:ascii="Courier New" w:hAnsi="Courier New" w:cs="Courier New"/>
                <w:b/>
                <w:sz w:val="20"/>
              </w:rPr>
              <w:t>.</w:t>
            </w:r>
            <w:r w:rsidR="000467CA">
              <w:rPr>
                <w:rFonts w:ascii="Courier New" w:hAnsi="Courier New" w:cs="Courier New"/>
                <w:b/>
                <w:sz w:val="20"/>
              </w:rPr>
              <w:t>CAMION</w:t>
            </w:r>
          </w:p>
        </w:tc>
        <w:tc>
          <w:tcPr>
            <w:tcW w:w="4446" w:type="dxa"/>
          </w:tcPr>
          <w:p w14:paraId="0CB340AE" w14:textId="22C0951E" w:rsidR="000467CA" w:rsidRDefault="00A852FC">
            <w:pPr>
              <w:jc w:val="both"/>
            </w:pPr>
            <w:r>
              <w:t>enum</w:t>
            </w:r>
          </w:p>
        </w:tc>
      </w:tr>
      <w:tr w:rsidR="00093A71" w14:paraId="3C92401B" w14:textId="77777777" w:rsidTr="000467CA">
        <w:trPr>
          <w:jc w:val="center"/>
        </w:trPr>
        <w:tc>
          <w:tcPr>
            <w:tcW w:w="2181" w:type="dxa"/>
          </w:tcPr>
          <w:p w14:paraId="5348AA3D" w14:textId="4AAFB597" w:rsidR="00093A71" w:rsidRPr="00FB5908" w:rsidRDefault="00093A71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false</w:t>
            </w:r>
          </w:p>
        </w:tc>
        <w:tc>
          <w:tcPr>
            <w:tcW w:w="4446" w:type="dxa"/>
          </w:tcPr>
          <w:p w14:paraId="25B7B6EF" w14:textId="7FD7F429" w:rsidR="00093A71" w:rsidRDefault="00A852FC">
            <w:pPr>
              <w:jc w:val="both"/>
            </w:pPr>
            <w:r>
              <w:t>boolean</w:t>
            </w:r>
          </w:p>
        </w:tc>
      </w:tr>
      <w:tr w:rsidR="00093A71" w14:paraId="39F5F58F" w14:textId="77777777" w:rsidTr="000467CA">
        <w:trPr>
          <w:jc w:val="center"/>
        </w:trPr>
        <w:tc>
          <w:tcPr>
            <w:tcW w:w="2181" w:type="dxa"/>
          </w:tcPr>
          <w:p w14:paraId="51B21311" w14:textId="23DDE924" w:rsidR="00093A71" w:rsidRPr="00FB5908" w:rsidRDefault="000467CA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0467CA">
              <w:rPr>
                <w:rFonts w:ascii="Courier New" w:hAnsi="Courier New" w:cs="Courier New"/>
                <w:b/>
                <w:sz w:val="20"/>
              </w:rPr>
              <w:t>"</w:t>
            </w:r>
            <w:r w:rsidR="00093A71" w:rsidRPr="00FB5908">
              <w:rPr>
                <w:rFonts w:ascii="Courier New" w:hAnsi="Courier New" w:cs="Courier New"/>
                <w:b/>
                <w:sz w:val="20"/>
              </w:rPr>
              <w:t>12345</w:t>
            </w:r>
            <w:r w:rsidRPr="000467CA">
              <w:rPr>
                <w:rFonts w:ascii="Courier New" w:hAnsi="Courier New" w:cs="Courier New"/>
                <w:b/>
                <w:sz w:val="20"/>
              </w:rPr>
              <w:t>"</w:t>
            </w:r>
          </w:p>
        </w:tc>
        <w:tc>
          <w:tcPr>
            <w:tcW w:w="4446" w:type="dxa"/>
          </w:tcPr>
          <w:p w14:paraId="3792430D" w14:textId="28D406E5" w:rsidR="00093A71" w:rsidRDefault="00BF2E4C">
            <w:pPr>
              <w:jc w:val="both"/>
            </w:pPr>
            <w:r>
              <w:t>string</w:t>
            </w:r>
          </w:p>
        </w:tc>
      </w:tr>
      <w:tr w:rsidR="00093A71" w14:paraId="7E3EA117" w14:textId="77777777" w:rsidTr="000467CA">
        <w:trPr>
          <w:jc w:val="center"/>
        </w:trPr>
        <w:tc>
          <w:tcPr>
            <w:tcW w:w="2181" w:type="dxa"/>
          </w:tcPr>
          <w:p w14:paraId="2201401E" w14:textId="77777777" w:rsidR="00093A71" w:rsidRPr="00FB5908" w:rsidRDefault="00093A71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  <w:lang w:val="en-CA"/>
              </w:rPr>
            </w:pPr>
            <w:r w:rsidRPr="00FB5908">
              <w:rPr>
                <w:rFonts w:ascii="Courier New" w:hAnsi="Courier New" w:cs="Courier New"/>
                <w:b/>
                <w:sz w:val="20"/>
                <w:lang w:val="en-CA"/>
              </w:rPr>
              <w:t>'4'</w:t>
            </w:r>
          </w:p>
        </w:tc>
        <w:tc>
          <w:tcPr>
            <w:tcW w:w="4446" w:type="dxa"/>
          </w:tcPr>
          <w:p w14:paraId="25057201" w14:textId="2612609B" w:rsidR="00093A71" w:rsidRDefault="004F1D16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char</w:t>
            </w:r>
          </w:p>
        </w:tc>
      </w:tr>
      <w:tr w:rsidR="00453463" w14:paraId="57F9EF77" w14:textId="77777777" w:rsidTr="000467CA">
        <w:trPr>
          <w:jc w:val="center"/>
        </w:trPr>
        <w:tc>
          <w:tcPr>
            <w:tcW w:w="2181" w:type="dxa"/>
          </w:tcPr>
          <w:p w14:paraId="6039A2F6" w14:textId="2A64830C" w:rsidR="00453463" w:rsidRPr="00FB5908" w:rsidRDefault="00453463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  <w:lang w:val="en-CA"/>
              </w:rPr>
            </w:pPr>
            <w:r>
              <w:rPr>
                <w:rFonts w:ascii="Courier New" w:hAnsi="Courier New" w:cs="Courier New"/>
                <w:b/>
                <w:sz w:val="20"/>
                <w:lang w:val="en-CA"/>
              </w:rPr>
              <w:t>4</w:t>
            </w:r>
          </w:p>
        </w:tc>
        <w:tc>
          <w:tcPr>
            <w:tcW w:w="4446" w:type="dxa"/>
          </w:tcPr>
          <w:p w14:paraId="1E2DA404" w14:textId="285722D6" w:rsidR="00453463" w:rsidRDefault="004F1D16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</w:tr>
      <w:tr w:rsidR="00093A71" w14:paraId="69F082E8" w14:textId="77777777" w:rsidTr="000467CA">
        <w:trPr>
          <w:jc w:val="center"/>
        </w:trPr>
        <w:tc>
          <w:tcPr>
            <w:tcW w:w="2181" w:type="dxa"/>
          </w:tcPr>
          <w:p w14:paraId="43B6E2E5" w14:textId="46CDF995" w:rsidR="00093A71" w:rsidRPr="00FB5908" w:rsidRDefault="000467CA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  <w:lang w:val="en-CA"/>
              </w:rPr>
            </w:pPr>
            <w:r w:rsidRPr="000467CA">
              <w:rPr>
                <w:rFonts w:ascii="Courier New" w:hAnsi="Courier New" w:cs="Courier New"/>
                <w:b/>
                <w:sz w:val="20"/>
                <w:lang w:val="en-CA"/>
              </w:rPr>
              <w:t>"</w:t>
            </w:r>
            <w:r w:rsidR="00093A71" w:rsidRPr="00FB5908">
              <w:rPr>
                <w:rFonts w:ascii="Courier New" w:hAnsi="Courier New" w:cs="Courier New"/>
                <w:b/>
                <w:sz w:val="20"/>
                <w:lang w:val="en-CA"/>
              </w:rPr>
              <w:t>2.5</w:t>
            </w:r>
            <w:r w:rsidRPr="000467CA">
              <w:rPr>
                <w:rFonts w:ascii="Courier New" w:hAnsi="Courier New" w:cs="Courier New"/>
                <w:b/>
                <w:sz w:val="20"/>
                <w:lang w:val="en-CA"/>
              </w:rPr>
              <w:t>"</w:t>
            </w:r>
          </w:p>
        </w:tc>
        <w:tc>
          <w:tcPr>
            <w:tcW w:w="4446" w:type="dxa"/>
          </w:tcPr>
          <w:p w14:paraId="5A2B48A0" w14:textId="3424EF6D" w:rsidR="00093A71" w:rsidRDefault="004F1D16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</w:tr>
      <w:tr w:rsidR="00093A71" w14:paraId="794CC348" w14:textId="77777777" w:rsidTr="000467CA">
        <w:trPr>
          <w:jc w:val="center"/>
        </w:trPr>
        <w:tc>
          <w:tcPr>
            <w:tcW w:w="2181" w:type="dxa"/>
          </w:tcPr>
          <w:p w14:paraId="78BABB5E" w14:textId="77777777" w:rsidR="00093A71" w:rsidRPr="00FB5908" w:rsidRDefault="00093A71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FB5908">
              <w:rPr>
                <w:rFonts w:ascii="Courier New" w:hAnsi="Courier New" w:cs="Courier New"/>
                <w:b/>
                <w:sz w:val="20"/>
              </w:rPr>
              <w:t>-2.3</w:t>
            </w:r>
          </w:p>
        </w:tc>
        <w:tc>
          <w:tcPr>
            <w:tcW w:w="4446" w:type="dxa"/>
          </w:tcPr>
          <w:p w14:paraId="2EB304C1" w14:textId="798E5F56" w:rsidR="00093A71" w:rsidRDefault="004F1D16">
            <w:pPr>
              <w:jc w:val="both"/>
            </w:pPr>
            <w:r>
              <w:t>double</w:t>
            </w:r>
          </w:p>
        </w:tc>
      </w:tr>
      <w:tr w:rsidR="00093A71" w14:paraId="4A971770" w14:textId="77777777" w:rsidTr="000467CA">
        <w:trPr>
          <w:jc w:val="center"/>
        </w:trPr>
        <w:tc>
          <w:tcPr>
            <w:tcW w:w="2181" w:type="dxa"/>
          </w:tcPr>
          <w:p w14:paraId="4E6C49F3" w14:textId="216AFBF5" w:rsidR="00093A71" w:rsidRPr="00FB5908" w:rsidRDefault="00093A71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26.0</w:t>
            </w:r>
          </w:p>
        </w:tc>
        <w:tc>
          <w:tcPr>
            <w:tcW w:w="4446" w:type="dxa"/>
          </w:tcPr>
          <w:p w14:paraId="2B5DDA94" w14:textId="5187D3AC" w:rsidR="00093A71" w:rsidRDefault="004F1D16">
            <w:pPr>
              <w:jc w:val="both"/>
            </w:pPr>
            <w:r>
              <w:t>double</w:t>
            </w:r>
          </w:p>
        </w:tc>
      </w:tr>
      <w:tr w:rsidR="00093A71" w14:paraId="07F651F4" w14:textId="77777777" w:rsidTr="000467CA">
        <w:trPr>
          <w:jc w:val="center"/>
        </w:trPr>
        <w:tc>
          <w:tcPr>
            <w:tcW w:w="2181" w:type="dxa"/>
          </w:tcPr>
          <w:p w14:paraId="185812FB" w14:textId="0FB2B730" w:rsidR="00093A71" w:rsidRDefault="00093A71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0</w:t>
            </w:r>
          </w:p>
        </w:tc>
        <w:tc>
          <w:tcPr>
            <w:tcW w:w="4446" w:type="dxa"/>
          </w:tcPr>
          <w:p w14:paraId="05DCF02B" w14:textId="09A07F11" w:rsidR="00093A71" w:rsidRDefault="004F1D16">
            <w:pPr>
              <w:jc w:val="both"/>
            </w:pPr>
            <w:r>
              <w:t>int</w:t>
            </w:r>
          </w:p>
        </w:tc>
      </w:tr>
      <w:tr w:rsidR="000467CA" w14:paraId="5FA3C9AE" w14:textId="77777777" w:rsidTr="000467CA">
        <w:trPr>
          <w:jc w:val="center"/>
        </w:trPr>
        <w:tc>
          <w:tcPr>
            <w:tcW w:w="2181" w:type="dxa"/>
          </w:tcPr>
          <w:p w14:paraId="60A6161B" w14:textId="6E1F3AE5" w:rsidR="000467CA" w:rsidRDefault="000467CA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0467CA">
              <w:rPr>
                <w:rFonts w:ascii="Courier New" w:hAnsi="Courier New" w:cs="Courier New"/>
                <w:b/>
                <w:sz w:val="20"/>
              </w:rPr>
              <w:t>"</w:t>
            </w:r>
            <w:r>
              <w:rPr>
                <w:rFonts w:ascii="Courier New" w:hAnsi="Courier New" w:cs="Courier New"/>
                <w:b/>
                <w:sz w:val="20"/>
              </w:rPr>
              <w:t>false</w:t>
            </w:r>
            <w:r w:rsidRPr="000467CA">
              <w:rPr>
                <w:rFonts w:ascii="Courier New" w:hAnsi="Courier New" w:cs="Courier New"/>
                <w:b/>
                <w:sz w:val="20"/>
              </w:rPr>
              <w:t>"</w:t>
            </w:r>
          </w:p>
        </w:tc>
        <w:tc>
          <w:tcPr>
            <w:tcW w:w="4446" w:type="dxa"/>
          </w:tcPr>
          <w:p w14:paraId="5EAAF5C7" w14:textId="4AE7743A" w:rsidR="000467CA" w:rsidRDefault="004F1D16">
            <w:pPr>
              <w:jc w:val="both"/>
            </w:pPr>
            <w:r>
              <w:t>string</w:t>
            </w:r>
          </w:p>
        </w:tc>
      </w:tr>
      <w:tr w:rsidR="000467CA" w14:paraId="5B01E1AE" w14:textId="77777777" w:rsidTr="000467CA">
        <w:trPr>
          <w:jc w:val="center"/>
        </w:trPr>
        <w:tc>
          <w:tcPr>
            <w:tcW w:w="2181" w:type="dxa"/>
          </w:tcPr>
          <w:p w14:paraId="764DC62B" w14:textId="2C33ED7E" w:rsidR="000467CA" w:rsidRDefault="00D87461">
            <w:pPr>
              <w:spacing w:before="120" w:after="120"/>
              <w:jc w:val="both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Transport</w:t>
            </w:r>
            <w:r w:rsidR="000467CA">
              <w:rPr>
                <w:rFonts w:ascii="Courier New" w:hAnsi="Courier New" w:cs="Courier New"/>
                <w:b/>
                <w:sz w:val="20"/>
              </w:rPr>
              <w:t>.BOING</w:t>
            </w:r>
          </w:p>
        </w:tc>
        <w:tc>
          <w:tcPr>
            <w:tcW w:w="4446" w:type="dxa"/>
          </w:tcPr>
          <w:p w14:paraId="20B85782" w14:textId="5D466EB2" w:rsidR="000467CA" w:rsidRDefault="00170612">
            <w:pPr>
              <w:jc w:val="both"/>
            </w:pPr>
            <w:r>
              <w:t>erreur</w:t>
            </w:r>
          </w:p>
        </w:tc>
      </w:tr>
    </w:tbl>
    <w:p w14:paraId="17C732E6" w14:textId="77777777" w:rsidR="000E32F0" w:rsidRDefault="000E32F0">
      <w:pPr>
        <w:numPr>
          <w:ilvl w:val="12"/>
          <w:numId w:val="0"/>
        </w:numPr>
        <w:ind w:left="360" w:hanging="360"/>
      </w:pPr>
      <w:r>
        <w:br w:type="page"/>
      </w:r>
    </w:p>
    <w:p w14:paraId="204EB2BA" w14:textId="77777777" w:rsidR="003662A4" w:rsidRPr="003C07EF" w:rsidRDefault="000E32F0">
      <w:pPr>
        <w:numPr>
          <w:ilvl w:val="0"/>
          <w:numId w:val="22"/>
        </w:numPr>
        <w:rPr>
          <w:rFonts w:asciiTheme="minorHAnsi" w:hAnsiTheme="minorHAnsi"/>
          <w:szCs w:val="24"/>
        </w:rPr>
      </w:pPr>
      <w:r w:rsidRPr="003C07EF">
        <w:rPr>
          <w:rFonts w:asciiTheme="minorHAnsi" w:hAnsiTheme="minorHAnsi"/>
          <w:szCs w:val="24"/>
        </w:rPr>
        <w:lastRenderedPageBreak/>
        <w:t xml:space="preserve">Les déclarations </w:t>
      </w:r>
      <w:r w:rsidR="003662A4" w:rsidRPr="003C07EF">
        <w:rPr>
          <w:rFonts w:asciiTheme="minorHAnsi" w:hAnsiTheme="minorHAnsi"/>
          <w:szCs w:val="24"/>
        </w:rPr>
        <w:t>qui suivent sont toutes erronées.</w:t>
      </w:r>
    </w:p>
    <w:p w14:paraId="4FF86896" w14:textId="062B5088" w:rsidR="000E32F0" w:rsidRPr="003C07EF" w:rsidRDefault="000E32F0" w:rsidP="003662A4">
      <w:pPr>
        <w:ind w:left="360"/>
        <w:rPr>
          <w:rFonts w:asciiTheme="minorHAnsi" w:hAnsiTheme="minorHAnsi"/>
          <w:szCs w:val="24"/>
        </w:rPr>
      </w:pPr>
      <w:r w:rsidRPr="003C07EF">
        <w:rPr>
          <w:rFonts w:asciiTheme="minorHAnsi" w:hAnsiTheme="minorHAnsi"/>
          <w:szCs w:val="24"/>
        </w:rPr>
        <w:t>Indiquer ce qui cause l'erreur. Attention au français et à la clarté de vos réponses.</w:t>
      </w:r>
    </w:p>
    <w:p w14:paraId="07D123D4" w14:textId="77777777" w:rsidR="000E32F0" w:rsidRDefault="000E32F0">
      <w:pPr>
        <w:numPr>
          <w:ilvl w:val="12"/>
          <w:numId w:val="0"/>
        </w:numPr>
        <w:ind w:left="360" w:hanging="360"/>
      </w:pPr>
    </w:p>
    <w:tbl>
      <w:tblPr>
        <w:tblW w:w="95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5790"/>
      </w:tblGrid>
      <w:tr w:rsidR="000E32F0" w:rsidRPr="003662A4" w14:paraId="7B43859C" w14:textId="77777777" w:rsidTr="003662A4">
        <w:tc>
          <w:tcPr>
            <w:tcW w:w="3756" w:type="dxa"/>
            <w:shd w:val="clear" w:color="auto" w:fill="F2F2F2" w:themeFill="background1" w:themeFillShade="F2"/>
          </w:tcPr>
          <w:p w14:paraId="7D582D9D" w14:textId="06066D38" w:rsidR="000E32F0" w:rsidRPr="003662A4" w:rsidRDefault="003662A4">
            <w:pPr>
              <w:jc w:val="center"/>
              <w:rPr>
                <w:rFonts w:asciiTheme="minorHAnsi" w:hAnsiTheme="minorHAnsi" w:cs="Courier New"/>
                <w:szCs w:val="24"/>
              </w:rPr>
            </w:pPr>
            <w:r w:rsidRPr="003662A4">
              <w:rPr>
                <w:rFonts w:asciiTheme="minorHAnsi" w:hAnsiTheme="minorHAnsi" w:cs="Courier New"/>
                <w:szCs w:val="24"/>
              </w:rPr>
              <w:t>Déclaration</w:t>
            </w:r>
          </w:p>
        </w:tc>
        <w:tc>
          <w:tcPr>
            <w:tcW w:w="5790" w:type="dxa"/>
            <w:shd w:val="clear" w:color="auto" w:fill="F2F2F2" w:themeFill="background1" w:themeFillShade="F2"/>
          </w:tcPr>
          <w:p w14:paraId="3ADAE9AE" w14:textId="77777777" w:rsidR="000E32F0" w:rsidRPr="003662A4" w:rsidRDefault="000E32F0">
            <w:pPr>
              <w:jc w:val="center"/>
              <w:rPr>
                <w:rFonts w:asciiTheme="minorHAnsi" w:hAnsiTheme="minorHAnsi"/>
                <w:szCs w:val="24"/>
              </w:rPr>
            </w:pPr>
            <w:r w:rsidRPr="003662A4">
              <w:rPr>
                <w:rFonts w:asciiTheme="minorHAnsi" w:hAnsiTheme="minorHAnsi"/>
                <w:szCs w:val="24"/>
              </w:rPr>
              <w:t>Cause de l'erreur</w:t>
            </w:r>
          </w:p>
        </w:tc>
      </w:tr>
      <w:tr w:rsidR="000E32F0" w14:paraId="3FE30A3D" w14:textId="77777777" w:rsidTr="00E13162">
        <w:tc>
          <w:tcPr>
            <w:tcW w:w="3756" w:type="dxa"/>
            <w:vAlign w:val="center"/>
          </w:tcPr>
          <w:p w14:paraId="6869A3DC" w14:textId="4BE5F930" w:rsidR="000E32F0" w:rsidRPr="00A53A55" w:rsidRDefault="003662A4" w:rsidP="00E13162">
            <w:pPr>
              <w:rPr>
                <w:rFonts w:asciiTheme="minorHAnsi" w:hAnsiTheme="minorHAnsi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 xml:space="preserve">int </w:t>
            </w:r>
            <w:r w:rsidR="00B7338C" w:rsidRPr="00A53A55">
              <w:rPr>
                <w:rFonts w:ascii="Courier New" w:hAnsi="Courier New" w:cs="Courier New"/>
                <w:b/>
                <w:sz w:val="20"/>
              </w:rPr>
              <w:t>i j = 1;</w:t>
            </w:r>
          </w:p>
        </w:tc>
        <w:tc>
          <w:tcPr>
            <w:tcW w:w="5790" w:type="dxa"/>
          </w:tcPr>
          <w:p w14:paraId="61D43C31" w14:textId="6E6E30F3" w:rsidR="000E32F0" w:rsidRDefault="007317EE">
            <w:r>
              <w:t>Il faut mette une virgule entre i et j : i, j = 1</w:t>
            </w:r>
          </w:p>
          <w:p w14:paraId="26161F0F" w14:textId="77777777" w:rsidR="000E32F0" w:rsidRDefault="000E32F0"/>
          <w:p w14:paraId="39B25492" w14:textId="77777777" w:rsidR="000E32F0" w:rsidRDefault="000E32F0"/>
          <w:p w14:paraId="096341E1" w14:textId="77777777" w:rsidR="000E32F0" w:rsidRDefault="000E32F0"/>
        </w:tc>
      </w:tr>
      <w:tr w:rsidR="000E32F0" w14:paraId="7F8C601E" w14:textId="77777777" w:rsidTr="00E13162">
        <w:tc>
          <w:tcPr>
            <w:tcW w:w="3756" w:type="dxa"/>
            <w:vAlign w:val="center"/>
          </w:tcPr>
          <w:p w14:paraId="040C942A" w14:textId="111BE8AB" w:rsidR="000E32F0" w:rsidRPr="00A53A55" w:rsidRDefault="00E13162" w:rsidP="00E13162">
            <w:pPr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 xml:space="preserve">int i = </w:t>
            </w:r>
            <w:r w:rsidR="000E32F0" w:rsidRPr="00A53A55">
              <w:rPr>
                <w:rFonts w:ascii="Courier New" w:hAnsi="Courier New" w:cs="Courier New"/>
                <w:b/>
                <w:sz w:val="20"/>
              </w:rPr>
              <w:t>2.9</w:t>
            </w:r>
            <w:r w:rsidRPr="00A53A55">
              <w:rPr>
                <w:rFonts w:ascii="Courier New" w:hAnsi="Courier New" w:cs="Courier New"/>
                <w:b/>
                <w:sz w:val="20"/>
              </w:rPr>
              <w:t>;</w:t>
            </w:r>
          </w:p>
        </w:tc>
        <w:tc>
          <w:tcPr>
            <w:tcW w:w="5790" w:type="dxa"/>
          </w:tcPr>
          <w:p w14:paraId="719CC61A" w14:textId="0DF797B1" w:rsidR="000E32F0" w:rsidRDefault="00AE6B9A">
            <w:r>
              <w:t>2.9 ne rentre pas dans la ca</w:t>
            </w:r>
            <w:r w:rsidR="00E91329">
              <w:t>t</w:t>
            </w:r>
            <w:r>
              <w:t xml:space="preserve">égorie int, mais </w:t>
            </w:r>
            <w:r w:rsidR="00850E99">
              <w:t>dans la catégorie double, à cause que c’est un nombre avec décimal.</w:t>
            </w:r>
          </w:p>
          <w:p w14:paraId="2668D227" w14:textId="77777777" w:rsidR="000E32F0" w:rsidRDefault="000E32F0"/>
          <w:p w14:paraId="1E52DBA4" w14:textId="1630223F" w:rsidR="000E32F0" w:rsidRDefault="0094321F">
            <w:r>
              <w:t xml:space="preserve">//Un réel ne peut être affecté </w:t>
            </w:r>
            <w:r w:rsidR="003A458F">
              <w:t>à une variable de type entier.</w:t>
            </w:r>
          </w:p>
          <w:p w14:paraId="6BC0E244" w14:textId="77777777" w:rsidR="000E32F0" w:rsidRDefault="000E32F0"/>
          <w:p w14:paraId="61B533AD" w14:textId="77777777" w:rsidR="000E32F0" w:rsidRDefault="000E32F0"/>
        </w:tc>
      </w:tr>
      <w:tr w:rsidR="000E32F0" w14:paraId="4C14A855" w14:textId="77777777" w:rsidTr="00E13162">
        <w:tc>
          <w:tcPr>
            <w:tcW w:w="3756" w:type="dxa"/>
            <w:vAlign w:val="center"/>
          </w:tcPr>
          <w:p w14:paraId="47504ACC" w14:textId="16EDA5B2" w:rsidR="000E32F0" w:rsidRPr="00A53A55" w:rsidRDefault="00E13162" w:rsidP="00E13162">
            <w:pPr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>String ch = '123';</w:t>
            </w:r>
          </w:p>
        </w:tc>
        <w:tc>
          <w:tcPr>
            <w:tcW w:w="5790" w:type="dxa"/>
          </w:tcPr>
          <w:p w14:paraId="6E523D29" w14:textId="01EE30C0" w:rsidR="000E32F0" w:rsidRDefault="0089220F">
            <w:r>
              <w:t xml:space="preserve">Pour une chaîne, </w:t>
            </w:r>
            <w:r w:rsidR="005D71AA">
              <w:t xml:space="preserve">les valeurs doivent être entre </w:t>
            </w:r>
            <w:r>
              <w:t>guillemets.</w:t>
            </w:r>
          </w:p>
          <w:p w14:paraId="640151EB" w14:textId="77777777" w:rsidR="000E32F0" w:rsidRDefault="000E32F0"/>
          <w:p w14:paraId="21B0804F" w14:textId="77777777" w:rsidR="000E32F0" w:rsidRDefault="000E32F0"/>
          <w:p w14:paraId="0B372BAC" w14:textId="77777777" w:rsidR="000E32F0" w:rsidRDefault="000E32F0"/>
          <w:p w14:paraId="5E931836" w14:textId="77777777" w:rsidR="000E32F0" w:rsidRDefault="000E32F0"/>
        </w:tc>
      </w:tr>
      <w:tr w:rsidR="000E32F0" w14:paraId="09820D29" w14:textId="77777777" w:rsidTr="00E13162">
        <w:tc>
          <w:tcPr>
            <w:tcW w:w="3756" w:type="dxa"/>
            <w:vAlign w:val="center"/>
          </w:tcPr>
          <w:p w14:paraId="298249DF" w14:textId="0658AE48" w:rsidR="00E13162" w:rsidRPr="00A53A55" w:rsidRDefault="00E13162" w:rsidP="00E13162">
            <w:pPr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>public enum Chiffre{</w:t>
            </w:r>
          </w:p>
          <w:p w14:paraId="34FEC346" w14:textId="5CA3384D" w:rsidR="000E32F0" w:rsidRPr="00A53A55" w:rsidRDefault="00E13162" w:rsidP="00E13162">
            <w:pPr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 xml:space="preserve">   </w:t>
            </w:r>
            <w:r w:rsidR="0018555B">
              <w:rPr>
                <w:rFonts w:ascii="Courier New" w:hAnsi="Courier New" w:cs="Courier New"/>
                <w:b/>
                <w:sz w:val="20"/>
              </w:rPr>
              <w:t>"</w:t>
            </w:r>
            <w:r w:rsidRPr="00A53A55">
              <w:rPr>
                <w:rFonts w:ascii="Courier New" w:hAnsi="Courier New" w:cs="Courier New"/>
                <w:b/>
                <w:sz w:val="20"/>
              </w:rPr>
              <w:t>123</w:t>
            </w:r>
            <w:r w:rsidR="0018555B">
              <w:rPr>
                <w:rFonts w:ascii="Courier New" w:hAnsi="Courier New" w:cs="Courier New"/>
                <w:b/>
                <w:sz w:val="20"/>
              </w:rPr>
              <w:t>"</w:t>
            </w:r>
            <w:r w:rsidRPr="00A53A55">
              <w:rPr>
                <w:rFonts w:ascii="Courier New" w:hAnsi="Courier New" w:cs="Courier New"/>
                <w:b/>
                <w:sz w:val="20"/>
              </w:rPr>
              <w:t xml:space="preserve">, </w:t>
            </w:r>
            <w:r w:rsidR="0018555B">
              <w:rPr>
                <w:rFonts w:ascii="Courier New" w:hAnsi="Courier New" w:cs="Courier New"/>
                <w:b/>
                <w:sz w:val="20"/>
              </w:rPr>
              <w:t>"</w:t>
            </w:r>
            <w:r w:rsidRPr="00A53A55">
              <w:rPr>
                <w:rFonts w:ascii="Courier New" w:hAnsi="Courier New" w:cs="Courier New"/>
                <w:b/>
                <w:sz w:val="20"/>
              </w:rPr>
              <w:t>456</w:t>
            </w:r>
            <w:r w:rsidR="0018555B">
              <w:rPr>
                <w:rFonts w:ascii="Courier New" w:hAnsi="Courier New" w:cs="Courier New"/>
                <w:b/>
                <w:sz w:val="20"/>
              </w:rPr>
              <w:t>"</w:t>
            </w:r>
            <w:r w:rsidRPr="00A53A55">
              <w:rPr>
                <w:rFonts w:ascii="Courier New" w:hAnsi="Courier New" w:cs="Courier New"/>
                <w:b/>
                <w:sz w:val="20"/>
              </w:rPr>
              <w:t xml:space="preserve">, </w:t>
            </w:r>
            <w:r w:rsidR="0018555B">
              <w:rPr>
                <w:rFonts w:ascii="Courier New" w:hAnsi="Courier New" w:cs="Courier New"/>
                <w:b/>
                <w:sz w:val="20"/>
              </w:rPr>
              <w:t>"</w:t>
            </w:r>
            <w:r w:rsidRPr="00A53A55">
              <w:rPr>
                <w:rFonts w:ascii="Courier New" w:hAnsi="Courier New" w:cs="Courier New"/>
                <w:b/>
                <w:sz w:val="20"/>
              </w:rPr>
              <w:t>789</w:t>
            </w:r>
            <w:r w:rsidR="0018555B">
              <w:rPr>
                <w:rFonts w:ascii="Courier New" w:hAnsi="Courier New" w:cs="Courier New"/>
                <w:b/>
                <w:sz w:val="20"/>
              </w:rPr>
              <w:t>"</w:t>
            </w:r>
          </w:p>
          <w:p w14:paraId="4F8AA11D" w14:textId="5FB1F4D5" w:rsidR="00E13162" w:rsidRPr="00A53A55" w:rsidRDefault="00E13162" w:rsidP="00E13162">
            <w:pPr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>}</w:t>
            </w:r>
          </w:p>
        </w:tc>
        <w:tc>
          <w:tcPr>
            <w:tcW w:w="5790" w:type="dxa"/>
          </w:tcPr>
          <w:p w14:paraId="1453C661" w14:textId="5F6A34E7" w:rsidR="000E32F0" w:rsidRDefault="00E91329">
            <w:r>
              <w:t>L</w:t>
            </w:r>
            <w:r w:rsidR="00E01118">
              <w:t xml:space="preserve">es </w:t>
            </w:r>
            <w:r w:rsidR="005C5EB4">
              <w:t>guillemets sont</w:t>
            </w:r>
            <w:r w:rsidR="00E01118">
              <w:t xml:space="preserve"> utilisé pour les chaînes</w:t>
            </w:r>
            <w:r w:rsidR="003132D3">
              <w:t xml:space="preserve"> et non pour les énumérations.</w:t>
            </w:r>
          </w:p>
          <w:p w14:paraId="6CEE3FD7" w14:textId="77777777" w:rsidR="000E32F0" w:rsidRDefault="000E32F0"/>
          <w:p w14:paraId="0B141BB0" w14:textId="77777777" w:rsidR="000E32F0" w:rsidRDefault="000E32F0"/>
          <w:p w14:paraId="1D76D6BA" w14:textId="77777777" w:rsidR="000E32F0" w:rsidRDefault="000E32F0"/>
          <w:p w14:paraId="7318625A" w14:textId="77777777" w:rsidR="000E32F0" w:rsidRDefault="000E32F0"/>
        </w:tc>
      </w:tr>
      <w:tr w:rsidR="000E32F0" w14:paraId="701848B3" w14:textId="77777777" w:rsidTr="00E13162">
        <w:tc>
          <w:tcPr>
            <w:tcW w:w="3756" w:type="dxa"/>
            <w:vAlign w:val="center"/>
          </w:tcPr>
          <w:p w14:paraId="5D3F981D" w14:textId="4F9C6839" w:rsidR="000E32F0" w:rsidRPr="00A53A55" w:rsidRDefault="00E13162" w:rsidP="00E13162">
            <w:pPr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>char c = "MM";</w:t>
            </w:r>
          </w:p>
        </w:tc>
        <w:tc>
          <w:tcPr>
            <w:tcW w:w="5790" w:type="dxa"/>
          </w:tcPr>
          <w:p w14:paraId="6BBB6F8B" w14:textId="77777777" w:rsidR="000E32F0" w:rsidRDefault="000E32F0"/>
          <w:p w14:paraId="401E7CC8" w14:textId="131AB1F3" w:rsidR="000E32F0" w:rsidRDefault="00481E53">
            <w:r>
              <w:t>Une chaîne de caractères ne peut pas être affecté à une variable de type caractère.</w:t>
            </w:r>
          </w:p>
          <w:p w14:paraId="6CA5CD56" w14:textId="77777777" w:rsidR="000E32F0" w:rsidRDefault="000E32F0"/>
          <w:p w14:paraId="2FC33D6D" w14:textId="77777777" w:rsidR="000E32F0" w:rsidRDefault="000E32F0"/>
        </w:tc>
      </w:tr>
      <w:tr w:rsidR="000E32F0" w14:paraId="078BCFE5" w14:textId="77777777" w:rsidTr="00E13162">
        <w:tc>
          <w:tcPr>
            <w:tcW w:w="3756" w:type="dxa"/>
            <w:vAlign w:val="center"/>
          </w:tcPr>
          <w:p w14:paraId="6776B98B" w14:textId="77777777" w:rsidR="00E13162" w:rsidRPr="00A53A55" w:rsidRDefault="00E13162" w:rsidP="00E13162">
            <w:pPr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>public enum Chiffre{</w:t>
            </w:r>
          </w:p>
          <w:p w14:paraId="50B8F5D7" w14:textId="04DF17F8" w:rsidR="00E13162" w:rsidRPr="00A53A55" w:rsidRDefault="00E13162" w:rsidP="00E13162">
            <w:pPr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 xml:space="preserve">   ROUGE, BLEU, VERT, ROUGE</w:t>
            </w:r>
          </w:p>
          <w:p w14:paraId="66F88798" w14:textId="043B049B" w:rsidR="00E13162" w:rsidRPr="00A53A55" w:rsidRDefault="00E13162" w:rsidP="00E13162">
            <w:pPr>
              <w:ind w:left="1800" w:hanging="1800"/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>}</w:t>
            </w:r>
          </w:p>
          <w:p w14:paraId="6EA9ED84" w14:textId="7DA74AD9" w:rsidR="000E32F0" w:rsidRPr="00A53A55" w:rsidRDefault="000E32F0" w:rsidP="00E13162">
            <w:pPr>
              <w:ind w:left="1800" w:hanging="1800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5790" w:type="dxa"/>
          </w:tcPr>
          <w:p w14:paraId="0809CFC7" w14:textId="77777777" w:rsidR="000E32F0" w:rsidRDefault="000E32F0"/>
          <w:p w14:paraId="7B74AB47" w14:textId="3E66A034" w:rsidR="000E32F0" w:rsidRDefault="00B23399">
            <w:r>
              <w:t>On ne peut répéter le même nom de variable.</w:t>
            </w:r>
          </w:p>
          <w:p w14:paraId="45DBC684" w14:textId="77777777" w:rsidR="000E32F0" w:rsidRDefault="000E32F0"/>
          <w:p w14:paraId="1B5B9C62" w14:textId="77777777" w:rsidR="000E32F0" w:rsidRDefault="000E32F0"/>
          <w:p w14:paraId="248B1AB1" w14:textId="77777777" w:rsidR="000E32F0" w:rsidRDefault="000E32F0"/>
        </w:tc>
      </w:tr>
      <w:tr w:rsidR="000E32F0" w14:paraId="54F919BB" w14:textId="77777777" w:rsidTr="00E13162">
        <w:tc>
          <w:tcPr>
            <w:tcW w:w="3756" w:type="dxa"/>
            <w:vAlign w:val="center"/>
          </w:tcPr>
          <w:p w14:paraId="758F9CFB" w14:textId="77777777" w:rsidR="00E13162" w:rsidRPr="00A53A55" w:rsidRDefault="00E13162" w:rsidP="00E13162">
            <w:pPr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>public enum Chiffre{</w:t>
            </w:r>
          </w:p>
          <w:p w14:paraId="21864771" w14:textId="20414728" w:rsidR="00E13162" w:rsidRPr="00A53A55" w:rsidRDefault="00E13162" w:rsidP="00E13162">
            <w:pPr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 xml:space="preserve">   5, 6, 7, 8, 9</w:t>
            </w:r>
          </w:p>
          <w:p w14:paraId="376F7013" w14:textId="490A7A27" w:rsidR="00E13162" w:rsidRPr="00A53A55" w:rsidRDefault="00E13162" w:rsidP="00E13162">
            <w:pPr>
              <w:ind w:left="1800" w:hanging="1800"/>
              <w:rPr>
                <w:rFonts w:ascii="Courier New" w:hAnsi="Courier New" w:cs="Courier New"/>
                <w:b/>
                <w:sz w:val="20"/>
              </w:rPr>
            </w:pPr>
            <w:r w:rsidRPr="00A53A55">
              <w:rPr>
                <w:rFonts w:ascii="Courier New" w:hAnsi="Courier New" w:cs="Courier New"/>
                <w:b/>
                <w:sz w:val="20"/>
              </w:rPr>
              <w:t>}</w:t>
            </w:r>
          </w:p>
          <w:p w14:paraId="19B344A2" w14:textId="26E8422A" w:rsidR="000E32F0" w:rsidRPr="00A53A55" w:rsidRDefault="000E32F0" w:rsidP="00E13162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5790" w:type="dxa"/>
          </w:tcPr>
          <w:p w14:paraId="0D5CB66C" w14:textId="77777777" w:rsidR="000E32F0" w:rsidRDefault="000E32F0"/>
          <w:p w14:paraId="38CF1039" w14:textId="77777777" w:rsidR="000E32F0" w:rsidRDefault="000E32F0"/>
          <w:p w14:paraId="7AAE1D04" w14:textId="6416B2D0" w:rsidR="000E32F0" w:rsidRDefault="00B23399">
            <w:r>
              <w:t>Les entiers ne peuvent être énuméré.</w:t>
            </w:r>
          </w:p>
          <w:p w14:paraId="049C1925" w14:textId="77777777" w:rsidR="000E32F0" w:rsidRDefault="000E32F0"/>
          <w:p w14:paraId="737D4920" w14:textId="77777777" w:rsidR="000E32F0" w:rsidRDefault="000E32F0"/>
          <w:p w14:paraId="286B42AB" w14:textId="77777777" w:rsidR="000E32F0" w:rsidRDefault="000E32F0"/>
          <w:p w14:paraId="35E95F48" w14:textId="77777777" w:rsidR="000E32F0" w:rsidRDefault="000E32F0"/>
        </w:tc>
      </w:tr>
    </w:tbl>
    <w:p w14:paraId="735D0D32" w14:textId="77777777" w:rsidR="000E32F0" w:rsidRDefault="000E32F0">
      <w:pPr>
        <w:ind w:left="360" w:hanging="360"/>
      </w:pPr>
    </w:p>
    <w:p w14:paraId="53D03771" w14:textId="77777777" w:rsidR="000E32F0" w:rsidRDefault="000E32F0">
      <w:pPr>
        <w:ind w:left="360" w:hanging="360"/>
      </w:pPr>
    </w:p>
    <w:p w14:paraId="75EBC2B0" w14:textId="422A7599" w:rsidR="00A53A55" w:rsidRDefault="00A53A55">
      <w:r>
        <w:br w:type="page"/>
      </w:r>
    </w:p>
    <w:p w14:paraId="71EE492B" w14:textId="77777777" w:rsidR="000E32F0" w:rsidRPr="00292D52" w:rsidRDefault="000E32F0">
      <w:pPr>
        <w:ind w:left="360" w:hanging="360"/>
        <w:rPr>
          <w:rFonts w:asciiTheme="minorHAnsi" w:hAnsiTheme="minorHAnsi"/>
        </w:rPr>
      </w:pPr>
    </w:p>
    <w:p w14:paraId="7098D591" w14:textId="22CD89C1" w:rsidR="000E32F0" w:rsidRPr="00292D52" w:rsidRDefault="00A53A55" w:rsidP="00A53A55">
      <w:pPr>
        <w:numPr>
          <w:ilvl w:val="0"/>
          <w:numId w:val="23"/>
        </w:numPr>
        <w:rPr>
          <w:rFonts w:asciiTheme="minorHAnsi" w:hAnsiTheme="minorHAnsi"/>
        </w:rPr>
      </w:pPr>
      <w:r w:rsidRPr="00292D52">
        <w:rPr>
          <w:rFonts w:asciiTheme="minorHAnsi" w:hAnsiTheme="minorHAnsi"/>
        </w:rPr>
        <w:t>Faire</w:t>
      </w:r>
      <w:r w:rsidR="000E32F0" w:rsidRPr="00292D52">
        <w:rPr>
          <w:rFonts w:asciiTheme="minorHAnsi" w:hAnsiTheme="minorHAnsi"/>
        </w:rPr>
        <w:t xml:space="preserve"> la trace d'exécution des instruc</w:t>
      </w:r>
      <w:r w:rsidRPr="00292D52">
        <w:rPr>
          <w:rFonts w:asciiTheme="minorHAnsi" w:hAnsiTheme="minorHAnsi"/>
        </w:rPr>
        <w:t xml:space="preserve">tions d'affectation suivantes. </w:t>
      </w:r>
      <w:r w:rsidRPr="00292D52">
        <w:rPr>
          <w:rFonts w:asciiTheme="minorHAnsi" w:hAnsiTheme="minorHAnsi"/>
        </w:rPr>
        <w:br/>
      </w:r>
      <w:r w:rsidR="000E32F0" w:rsidRPr="00292D52">
        <w:rPr>
          <w:rFonts w:asciiTheme="minorHAnsi" w:hAnsiTheme="minorHAnsi"/>
        </w:rPr>
        <w:t xml:space="preserve">Si une instruction est erronée, </w:t>
      </w:r>
      <w:r w:rsidR="000E32F0" w:rsidRPr="00292D52">
        <w:rPr>
          <w:rFonts w:asciiTheme="minorHAnsi" w:hAnsiTheme="minorHAnsi"/>
          <w:b/>
          <w:u w:val="single"/>
        </w:rPr>
        <w:t xml:space="preserve">cocher </w:t>
      </w:r>
      <w:r w:rsidRPr="00292D52">
        <w:rPr>
          <w:rFonts w:asciiTheme="minorHAnsi" w:hAnsiTheme="minorHAnsi"/>
          <w:b/>
          <w:u w:val="single"/>
        </w:rPr>
        <w:t>la colonne ‘</w:t>
      </w:r>
      <w:r w:rsidR="000E32F0" w:rsidRPr="00292D52">
        <w:rPr>
          <w:rFonts w:asciiTheme="minorHAnsi" w:hAnsiTheme="minorHAnsi"/>
          <w:b/>
          <w:u w:val="single"/>
        </w:rPr>
        <w:t>Erreur</w:t>
      </w:r>
      <w:r w:rsidRPr="00292D52">
        <w:rPr>
          <w:rFonts w:asciiTheme="minorHAnsi" w:hAnsiTheme="minorHAnsi"/>
          <w:b/>
          <w:u w:val="single"/>
        </w:rPr>
        <w:t>’.</w:t>
      </w:r>
    </w:p>
    <w:p w14:paraId="324610CA" w14:textId="77777777" w:rsidR="000E32F0" w:rsidRPr="00292D52" w:rsidRDefault="000E32F0">
      <w:pPr>
        <w:numPr>
          <w:ilvl w:val="12"/>
          <w:numId w:val="0"/>
        </w:numPr>
        <w:ind w:left="360" w:hanging="360"/>
        <w:rPr>
          <w:rFonts w:asciiTheme="minorHAnsi" w:hAnsiTheme="minorHAnsi"/>
        </w:rPr>
      </w:pPr>
    </w:p>
    <w:p w14:paraId="21C1FA26" w14:textId="7308F3DE" w:rsidR="00A53A55" w:rsidRDefault="00941D6A">
      <w:pPr>
        <w:numPr>
          <w:ilvl w:val="12"/>
          <w:numId w:val="0"/>
        </w:num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  <w:lang w:val="fr-FR"/>
        </w:rPr>
        <w:drawing>
          <wp:inline distT="0" distB="0" distL="0" distR="0" wp14:anchorId="398077D8" wp14:editId="10827E66">
            <wp:extent cx="3153447" cy="1277803"/>
            <wp:effectExtent l="0" t="0" r="0" b="0"/>
            <wp:docPr id="2" name="Image 2" descr="../../../../../Desktop/Capture%20d’écran%202017-08-08%20à%2019.34.0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e%20d’écran%202017-08-08%20à%2019.34.06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674" cy="128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9593" w14:textId="46BC43E3" w:rsidR="000E32F0" w:rsidRDefault="000E32F0" w:rsidP="00A53A55">
      <w:pPr>
        <w:numPr>
          <w:ilvl w:val="12"/>
          <w:numId w:val="0"/>
        </w:numPr>
      </w:pPr>
    </w:p>
    <w:tbl>
      <w:tblPr>
        <w:tblW w:w="885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36"/>
        <w:gridCol w:w="717"/>
        <w:gridCol w:w="1005"/>
        <w:gridCol w:w="957"/>
        <w:gridCol w:w="1101"/>
        <w:gridCol w:w="1005"/>
        <w:gridCol w:w="1203"/>
      </w:tblGrid>
      <w:tr w:rsidR="00A53A55" w:rsidRPr="00671A17" w14:paraId="62DD0A43" w14:textId="77777777" w:rsidTr="00671A17">
        <w:trPr>
          <w:tblHeader/>
        </w:trPr>
        <w:tc>
          <w:tcPr>
            <w:tcW w:w="222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 w:themeFill="background1" w:themeFillShade="F2"/>
          </w:tcPr>
          <w:p w14:paraId="5CAFE731" w14:textId="5B7618C5" w:rsidR="00A53A55" w:rsidRPr="00671A17" w:rsidRDefault="00A53A55">
            <w:pPr>
              <w:spacing w:before="12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EA4C306" w14:textId="489FCC39" w:rsidR="00A53A55" w:rsidRPr="00671A17" w:rsidRDefault="00A53A55" w:rsidP="00A53A55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717" w:type="dxa"/>
            <w:tcBorders>
              <w:left w:val="nil"/>
            </w:tcBorders>
            <w:shd w:val="clear" w:color="auto" w:fill="F2F2F2" w:themeFill="background1" w:themeFillShade="F2"/>
          </w:tcPr>
          <w:p w14:paraId="73001230" w14:textId="77777777" w:rsidR="00A53A55" w:rsidRPr="00671A17" w:rsidRDefault="00A53A55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v1</w:t>
            </w:r>
          </w:p>
          <w:p w14:paraId="41DA9D9D" w14:textId="4827357B" w:rsidR="00671A17" w:rsidRPr="00671A17" w:rsidRDefault="00671A17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(int)</w:t>
            </w:r>
          </w:p>
        </w:tc>
        <w:tc>
          <w:tcPr>
            <w:tcW w:w="1005" w:type="dxa"/>
            <w:shd w:val="clear" w:color="auto" w:fill="F2F2F2" w:themeFill="background1" w:themeFillShade="F2"/>
          </w:tcPr>
          <w:p w14:paraId="3F201F74" w14:textId="77777777" w:rsidR="00A53A55" w:rsidRDefault="00A53A55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v2</w:t>
            </w:r>
          </w:p>
          <w:p w14:paraId="7ADD612E" w14:textId="2C7E7EE9" w:rsidR="00671A17" w:rsidRPr="00671A17" w:rsidRDefault="00671A17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(double)</w:t>
            </w:r>
          </w:p>
        </w:tc>
        <w:tc>
          <w:tcPr>
            <w:tcW w:w="957" w:type="dxa"/>
            <w:shd w:val="clear" w:color="auto" w:fill="F2F2F2" w:themeFill="background1" w:themeFillShade="F2"/>
          </w:tcPr>
          <w:p w14:paraId="20D712E1" w14:textId="77777777" w:rsidR="00A53A55" w:rsidRDefault="00A53A55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v3</w:t>
            </w:r>
          </w:p>
          <w:p w14:paraId="19E6170D" w14:textId="33642477" w:rsidR="00671A17" w:rsidRPr="00671A17" w:rsidRDefault="00671A17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(char)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26A5A3C0" w14:textId="77777777" w:rsidR="00A53A55" w:rsidRDefault="00A53A55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v4</w:t>
            </w:r>
          </w:p>
          <w:p w14:paraId="2B0F1295" w14:textId="65550AC7" w:rsidR="00671A17" w:rsidRPr="00671A17" w:rsidRDefault="00671A17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(boolean)</w:t>
            </w:r>
          </w:p>
        </w:tc>
        <w:tc>
          <w:tcPr>
            <w:tcW w:w="1005" w:type="dxa"/>
            <w:shd w:val="clear" w:color="auto" w:fill="F2F2F2" w:themeFill="background1" w:themeFillShade="F2"/>
          </w:tcPr>
          <w:p w14:paraId="1E5AF35A" w14:textId="77777777" w:rsidR="00A53A55" w:rsidRDefault="00A53A55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v5</w:t>
            </w:r>
          </w:p>
          <w:p w14:paraId="7C48B531" w14:textId="4BA1F1F1" w:rsidR="00671A17" w:rsidRPr="00671A17" w:rsidRDefault="00671A17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(String)</w:t>
            </w:r>
          </w:p>
        </w:tc>
        <w:tc>
          <w:tcPr>
            <w:tcW w:w="1203" w:type="dxa"/>
            <w:shd w:val="clear" w:color="auto" w:fill="F2F2F2" w:themeFill="background1" w:themeFillShade="F2"/>
          </w:tcPr>
          <w:p w14:paraId="02438F40" w14:textId="77777777" w:rsidR="00A53A55" w:rsidRDefault="00A53A55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v8</w:t>
            </w:r>
          </w:p>
          <w:p w14:paraId="5AB5DBD0" w14:textId="0953FA3B" w:rsidR="00671A17" w:rsidRPr="00671A17" w:rsidRDefault="00671A17">
            <w:pPr>
              <w:spacing w:before="120" w:after="1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(Transport)</w:t>
            </w:r>
          </w:p>
        </w:tc>
      </w:tr>
      <w:tr w:rsidR="00A53A55" w14:paraId="78B4A264" w14:textId="77777777" w:rsidTr="00671A17">
        <w:tc>
          <w:tcPr>
            <w:tcW w:w="2229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54DF911E" w14:textId="5CA1274A" w:rsidR="00A53A55" w:rsidRPr="00671A17" w:rsidRDefault="00A53A55">
            <w:pPr>
              <w:spacing w:before="120" w:after="120"/>
              <w:rPr>
                <w:b/>
                <w:sz w:val="16"/>
                <w:szCs w:val="16"/>
              </w:rPr>
            </w:pPr>
            <w:r w:rsidRPr="00671A17">
              <w:rPr>
                <w:rFonts w:ascii="DomCasual" w:hAnsi="DomCasual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636" w:type="dxa"/>
            <w:tcBorders>
              <w:top w:val="nil"/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FCF1181" w14:textId="356A9381" w:rsidR="00A53A55" w:rsidRPr="00671A17" w:rsidRDefault="00A53A55" w:rsidP="00A53A55">
            <w:pPr>
              <w:jc w:val="center"/>
              <w:rPr>
                <w:sz w:val="16"/>
                <w:szCs w:val="16"/>
              </w:rPr>
            </w:pPr>
            <w:r w:rsidRPr="00671A17">
              <w:rPr>
                <w:rFonts w:asciiTheme="minorHAnsi" w:hAnsiTheme="minorHAnsi"/>
                <w:b/>
                <w:sz w:val="16"/>
                <w:szCs w:val="16"/>
              </w:rPr>
              <w:t>Erreur</w:t>
            </w:r>
          </w:p>
        </w:tc>
        <w:tc>
          <w:tcPr>
            <w:tcW w:w="717" w:type="dxa"/>
          </w:tcPr>
          <w:p w14:paraId="65DF4107" w14:textId="77777777" w:rsidR="00A53A55" w:rsidRPr="00671A17" w:rsidRDefault="00A53A55">
            <w:pPr>
              <w:jc w:val="center"/>
              <w:rPr>
                <w:rFonts w:asciiTheme="minorHAnsi" w:hAnsiTheme="minorHAnsi" w:cstheme="minorHAnsi"/>
              </w:rPr>
            </w:pPr>
            <w:r w:rsidRPr="00671A17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1005" w:type="dxa"/>
          </w:tcPr>
          <w:p w14:paraId="40CE881A" w14:textId="77777777" w:rsidR="00A53A55" w:rsidRPr="00671A17" w:rsidRDefault="00A53A55">
            <w:pPr>
              <w:jc w:val="center"/>
              <w:rPr>
                <w:rFonts w:asciiTheme="minorHAnsi" w:hAnsiTheme="minorHAnsi" w:cstheme="minorHAnsi"/>
              </w:rPr>
            </w:pPr>
            <w:r w:rsidRPr="00671A17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957" w:type="dxa"/>
          </w:tcPr>
          <w:p w14:paraId="4E483020" w14:textId="77777777" w:rsidR="00A53A55" w:rsidRPr="00671A17" w:rsidRDefault="00A53A55">
            <w:pPr>
              <w:jc w:val="center"/>
              <w:rPr>
                <w:rFonts w:asciiTheme="minorHAnsi" w:hAnsiTheme="minorHAnsi" w:cstheme="minorHAnsi"/>
              </w:rPr>
            </w:pPr>
            <w:r w:rsidRPr="00671A17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1101" w:type="dxa"/>
          </w:tcPr>
          <w:p w14:paraId="426B1DEE" w14:textId="77777777" w:rsidR="00A53A55" w:rsidRPr="00671A17" w:rsidRDefault="00A53A55">
            <w:pPr>
              <w:jc w:val="center"/>
              <w:rPr>
                <w:rFonts w:asciiTheme="minorHAnsi" w:hAnsiTheme="minorHAnsi" w:cstheme="minorHAnsi"/>
              </w:rPr>
            </w:pPr>
            <w:r w:rsidRPr="00671A17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1005" w:type="dxa"/>
          </w:tcPr>
          <w:p w14:paraId="2268194A" w14:textId="77777777" w:rsidR="00A53A55" w:rsidRPr="00671A17" w:rsidRDefault="00A53A55">
            <w:pPr>
              <w:jc w:val="center"/>
              <w:rPr>
                <w:rFonts w:asciiTheme="minorHAnsi" w:hAnsiTheme="minorHAnsi" w:cstheme="minorHAnsi"/>
              </w:rPr>
            </w:pPr>
            <w:r w:rsidRPr="00671A17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1203" w:type="dxa"/>
          </w:tcPr>
          <w:p w14:paraId="6EC2C68B" w14:textId="77777777" w:rsidR="00A53A55" w:rsidRPr="00671A17" w:rsidRDefault="00A53A55">
            <w:pPr>
              <w:jc w:val="center"/>
              <w:rPr>
                <w:rFonts w:asciiTheme="minorHAnsi" w:hAnsiTheme="minorHAnsi" w:cstheme="minorHAnsi"/>
              </w:rPr>
            </w:pPr>
            <w:r w:rsidRPr="00671A17">
              <w:rPr>
                <w:rFonts w:asciiTheme="minorHAnsi" w:hAnsiTheme="minorHAnsi" w:cstheme="minorHAnsi"/>
              </w:rPr>
              <w:t>?</w:t>
            </w:r>
          </w:p>
        </w:tc>
      </w:tr>
      <w:tr w:rsidR="00A53A55" w14:paraId="38DB09CC" w14:textId="77777777" w:rsidTr="00671A17">
        <w:tc>
          <w:tcPr>
            <w:tcW w:w="2229" w:type="dxa"/>
          </w:tcPr>
          <w:p w14:paraId="44C6DD59" w14:textId="50182E42" w:rsidR="00A53A55" w:rsidRPr="00671A17" w:rsidRDefault="00A53A55">
            <w:pPr>
              <w:spacing w:before="120" w:after="12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v1 = 4.5</w:t>
            </w:r>
          </w:p>
        </w:tc>
        <w:tc>
          <w:tcPr>
            <w:tcW w:w="636" w:type="dxa"/>
          </w:tcPr>
          <w:p w14:paraId="1C268576" w14:textId="21E26B90" w:rsidR="00A53A55" w:rsidRDefault="00717102">
            <w:r>
              <w:t>x</w:t>
            </w:r>
          </w:p>
        </w:tc>
        <w:tc>
          <w:tcPr>
            <w:tcW w:w="717" w:type="dxa"/>
          </w:tcPr>
          <w:p w14:paraId="0CDAC973" w14:textId="77777777" w:rsidR="00A53A55" w:rsidRDefault="00A53A55"/>
        </w:tc>
        <w:tc>
          <w:tcPr>
            <w:tcW w:w="1005" w:type="dxa"/>
          </w:tcPr>
          <w:p w14:paraId="406F027D" w14:textId="77777777" w:rsidR="00A53A55" w:rsidRDefault="00A53A55"/>
        </w:tc>
        <w:tc>
          <w:tcPr>
            <w:tcW w:w="957" w:type="dxa"/>
          </w:tcPr>
          <w:p w14:paraId="7DBF5AB6" w14:textId="77777777" w:rsidR="00A53A55" w:rsidRDefault="00A53A55"/>
        </w:tc>
        <w:tc>
          <w:tcPr>
            <w:tcW w:w="1101" w:type="dxa"/>
          </w:tcPr>
          <w:p w14:paraId="3107E823" w14:textId="77777777" w:rsidR="00A53A55" w:rsidRDefault="00A53A55"/>
        </w:tc>
        <w:tc>
          <w:tcPr>
            <w:tcW w:w="1005" w:type="dxa"/>
          </w:tcPr>
          <w:p w14:paraId="17614F79" w14:textId="77777777" w:rsidR="00A53A55" w:rsidRDefault="00A53A55"/>
        </w:tc>
        <w:tc>
          <w:tcPr>
            <w:tcW w:w="1203" w:type="dxa"/>
          </w:tcPr>
          <w:p w14:paraId="2B95A025" w14:textId="77777777" w:rsidR="00A53A55" w:rsidRDefault="00A53A55"/>
        </w:tc>
      </w:tr>
      <w:tr w:rsidR="00A53A55" w14:paraId="3D39E785" w14:textId="77777777" w:rsidTr="00671A17">
        <w:tc>
          <w:tcPr>
            <w:tcW w:w="2229" w:type="dxa"/>
          </w:tcPr>
          <w:p w14:paraId="4613B2E6" w14:textId="60D69173" w:rsidR="00A53A55" w:rsidRPr="00671A17" w:rsidRDefault="00A53A55">
            <w:pPr>
              <w:spacing w:before="120" w:after="12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v1 = -4</w:t>
            </w:r>
          </w:p>
        </w:tc>
        <w:tc>
          <w:tcPr>
            <w:tcW w:w="636" w:type="dxa"/>
          </w:tcPr>
          <w:p w14:paraId="7CC2E895" w14:textId="77777777" w:rsidR="00A53A55" w:rsidRDefault="00A53A55"/>
        </w:tc>
        <w:tc>
          <w:tcPr>
            <w:tcW w:w="717" w:type="dxa"/>
          </w:tcPr>
          <w:p w14:paraId="5C61A3D3" w14:textId="4D9700DB" w:rsidR="00A53A55" w:rsidRDefault="00FB0CD1">
            <w:r>
              <w:t>-4</w:t>
            </w:r>
          </w:p>
        </w:tc>
        <w:tc>
          <w:tcPr>
            <w:tcW w:w="1005" w:type="dxa"/>
          </w:tcPr>
          <w:p w14:paraId="28D6ADB2" w14:textId="77777777" w:rsidR="00A53A55" w:rsidRDefault="00A53A55"/>
        </w:tc>
        <w:tc>
          <w:tcPr>
            <w:tcW w:w="957" w:type="dxa"/>
          </w:tcPr>
          <w:p w14:paraId="4ED2498C" w14:textId="77777777" w:rsidR="00A53A55" w:rsidRDefault="00A53A55"/>
        </w:tc>
        <w:tc>
          <w:tcPr>
            <w:tcW w:w="1101" w:type="dxa"/>
          </w:tcPr>
          <w:p w14:paraId="745C6F6D" w14:textId="77777777" w:rsidR="00A53A55" w:rsidRDefault="00A53A55"/>
        </w:tc>
        <w:tc>
          <w:tcPr>
            <w:tcW w:w="1005" w:type="dxa"/>
          </w:tcPr>
          <w:p w14:paraId="192B9433" w14:textId="77777777" w:rsidR="00A53A55" w:rsidRDefault="00A53A55"/>
        </w:tc>
        <w:tc>
          <w:tcPr>
            <w:tcW w:w="1203" w:type="dxa"/>
          </w:tcPr>
          <w:p w14:paraId="21E487D8" w14:textId="77777777" w:rsidR="00A53A55" w:rsidRDefault="00A53A55"/>
        </w:tc>
      </w:tr>
      <w:tr w:rsidR="00A53A55" w14:paraId="71359AAB" w14:textId="77777777" w:rsidTr="00671A17">
        <w:tc>
          <w:tcPr>
            <w:tcW w:w="2229" w:type="dxa"/>
          </w:tcPr>
          <w:p w14:paraId="7173A9C9" w14:textId="10A02BF0" w:rsidR="00A53A55" w:rsidRPr="00671A17" w:rsidRDefault="00A53A55">
            <w:pPr>
              <w:spacing w:before="120" w:after="12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v2 = v1</w:t>
            </w:r>
          </w:p>
        </w:tc>
        <w:tc>
          <w:tcPr>
            <w:tcW w:w="636" w:type="dxa"/>
          </w:tcPr>
          <w:p w14:paraId="7D45875E" w14:textId="591525EB" w:rsidR="00A53A55" w:rsidRDefault="00A53A55"/>
        </w:tc>
        <w:tc>
          <w:tcPr>
            <w:tcW w:w="717" w:type="dxa"/>
          </w:tcPr>
          <w:p w14:paraId="6F670B05" w14:textId="77777777" w:rsidR="00A53A55" w:rsidRDefault="00A53A55"/>
        </w:tc>
        <w:tc>
          <w:tcPr>
            <w:tcW w:w="1005" w:type="dxa"/>
          </w:tcPr>
          <w:p w14:paraId="5F1EB1FB" w14:textId="0D7E6E9F" w:rsidR="00A53A55" w:rsidRDefault="00437CF0">
            <w:r>
              <w:t>-4.0</w:t>
            </w:r>
          </w:p>
        </w:tc>
        <w:tc>
          <w:tcPr>
            <w:tcW w:w="957" w:type="dxa"/>
          </w:tcPr>
          <w:p w14:paraId="379ECB11" w14:textId="77777777" w:rsidR="00A53A55" w:rsidRDefault="00A53A55"/>
        </w:tc>
        <w:tc>
          <w:tcPr>
            <w:tcW w:w="1101" w:type="dxa"/>
          </w:tcPr>
          <w:p w14:paraId="61E11FB1" w14:textId="77777777" w:rsidR="00A53A55" w:rsidRDefault="00A53A55"/>
        </w:tc>
        <w:tc>
          <w:tcPr>
            <w:tcW w:w="1005" w:type="dxa"/>
          </w:tcPr>
          <w:p w14:paraId="1489C54F" w14:textId="77777777" w:rsidR="00A53A55" w:rsidRDefault="00A53A55"/>
        </w:tc>
        <w:tc>
          <w:tcPr>
            <w:tcW w:w="1203" w:type="dxa"/>
          </w:tcPr>
          <w:p w14:paraId="4AEC67C4" w14:textId="77777777" w:rsidR="00A53A55" w:rsidRDefault="00A53A55"/>
        </w:tc>
      </w:tr>
      <w:tr w:rsidR="00A53A55" w14:paraId="0B0B9634" w14:textId="77777777" w:rsidTr="00671A17">
        <w:tc>
          <w:tcPr>
            <w:tcW w:w="2229" w:type="dxa"/>
          </w:tcPr>
          <w:p w14:paraId="72FA9CDB" w14:textId="32AA3F7F" w:rsidR="00A53A55" w:rsidRPr="00671A17" w:rsidRDefault="00A53A55">
            <w:pPr>
              <w:spacing w:before="120" w:after="12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v3 = '2'</w:t>
            </w:r>
          </w:p>
        </w:tc>
        <w:tc>
          <w:tcPr>
            <w:tcW w:w="636" w:type="dxa"/>
          </w:tcPr>
          <w:p w14:paraId="13607E97" w14:textId="77777777" w:rsidR="00A53A55" w:rsidRDefault="00A53A55"/>
        </w:tc>
        <w:tc>
          <w:tcPr>
            <w:tcW w:w="717" w:type="dxa"/>
          </w:tcPr>
          <w:p w14:paraId="77E5123C" w14:textId="77777777" w:rsidR="00A53A55" w:rsidRDefault="00A53A55"/>
        </w:tc>
        <w:tc>
          <w:tcPr>
            <w:tcW w:w="1005" w:type="dxa"/>
          </w:tcPr>
          <w:p w14:paraId="29F98E85" w14:textId="77777777" w:rsidR="00A53A55" w:rsidRDefault="00A53A55"/>
        </w:tc>
        <w:tc>
          <w:tcPr>
            <w:tcW w:w="957" w:type="dxa"/>
          </w:tcPr>
          <w:p w14:paraId="65DD4E92" w14:textId="05910DEF" w:rsidR="00A53A55" w:rsidRDefault="00CA7B03">
            <w:r>
              <w:t>‘2’ </w:t>
            </w:r>
          </w:p>
        </w:tc>
        <w:tc>
          <w:tcPr>
            <w:tcW w:w="1101" w:type="dxa"/>
          </w:tcPr>
          <w:p w14:paraId="761C111A" w14:textId="77777777" w:rsidR="00A53A55" w:rsidRDefault="00A53A55"/>
        </w:tc>
        <w:tc>
          <w:tcPr>
            <w:tcW w:w="1005" w:type="dxa"/>
          </w:tcPr>
          <w:p w14:paraId="2DC8F906" w14:textId="77777777" w:rsidR="00A53A55" w:rsidRDefault="00A53A55"/>
        </w:tc>
        <w:tc>
          <w:tcPr>
            <w:tcW w:w="1203" w:type="dxa"/>
          </w:tcPr>
          <w:p w14:paraId="7ED18D62" w14:textId="77777777" w:rsidR="00A53A55" w:rsidRDefault="00A53A55"/>
        </w:tc>
      </w:tr>
      <w:tr w:rsidR="00A53A55" w14:paraId="4A3AF896" w14:textId="77777777" w:rsidTr="00671A17">
        <w:tc>
          <w:tcPr>
            <w:tcW w:w="2229" w:type="dxa"/>
          </w:tcPr>
          <w:p w14:paraId="568E0847" w14:textId="116AA356" w:rsidR="00A53A55" w:rsidRPr="00671A17" w:rsidRDefault="00A53A55">
            <w:pPr>
              <w:spacing w:before="120" w:after="120"/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 xml:space="preserve">v3 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=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 xml:space="preserve"> 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>AB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</w:p>
        </w:tc>
        <w:tc>
          <w:tcPr>
            <w:tcW w:w="636" w:type="dxa"/>
          </w:tcPr>
          <w:p w14:paraId="21E07F42" w14:textId="28D049E4" w:rsidR="00A53A55" w:rsidRDefault="00461A19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17" w:type="dxa"/>
          </w:tcPr>
          <w:p w14:paraId="3C7EDD4B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005" w:type="dxa"/>
          </w:tcPr>
          <w:p w14:paraId="69FC69AC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957" w:type="dxa"/>
          </w:tcPr>
          <w:p w14:paraId="136EED1D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101" w:type="dxa"/>
          </w:tcPr>
          <w:p w14:paraId="218B2E28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005" w:type="dxa"/>
          </w:tcPr>
          <w:p w14:paraId="737665FB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203" w:type="dxa"/>
          </w:tcPr>
          <w:p w14:paraId="115B3E0A" w14:textId="77777777" w:rsidR="00A53A55" w:rsidRDefault="00A53A55">
            <w:pPr>
              <w:rPr>
                <w:lang w:val="en-CA"/>
              </w:rPr>
            </w:pPr>
          </w:p>
        </w:tc>
      </w:tr>
      <w:tr w:rsidR="00A53A55" w14:paraId="473EA1D5" w14:textId="77777777" w:rsidTr="00671A17">
        <w:tc>
          <w:tcPr>
            <w:tcW w:w="2229" w:type="dxa"/>
          </w:tcPr>
          <w:p w14:paraId="535F63A4" w14:textId="448F3498" w:rsidR="00A53A55" w:rsidRPr="00671A17" w:rsidRDefault="00A53A55" w:rsidP="00A53A55">
            <w:pPr>
              <w:spacing w:before="120" w:after="120"/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 xml:space="preserve">v4 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=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 xml:space="preserve"> 0</w:t>
            </w:r>
          </w:p>
        </w:tc>
        <w:tc>
          <w:tcPr>
            <w:tcW w:w="636" w:type="dxa"/>
          </w:tcPr>
          <w:p w14:paraId="0D7E598E" w14:textId="21E77763" w:rsidR="00A53A55" w:rsidRDefault="008B1E6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17" w:type="dxa"/>
          </w:tcPr>
          <w:p w14:paraId="433E614C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005" w:type="dxa"/>
          </w:tcPr>
          <w:p w14:paraId="4B2769BD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957" w:type="dxa"/>
          </w:tcPr>
          <w:p w14:paraId="42105C4A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101" w:type="dxa"/>
          </w:tcPr>
          <w:p w14:paraId="08B15A8D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005" w:type="dxa"/>
          </w:tcPr>
          <w:p w14:paraId="16EB9AA2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203" w:type="dxa"/>
          </w:tcPr>
          <w:p w14:paraId="20D70B09" w14:textId="77777777" w:rsidR="00A53A55" w:rsidRDefault="00A53A55">
            <w:pPr>
              <w:rPr>
                <w:lang w:val="en-CA"/>
              </w:rPr>
            </w:pPr>
          </w:p>
        </w:tc>
      </w:tr>
      <w:tr w:rsidR="00A53A55" w14:paraId="0AD4D539" w14:textId="77777777" w:rsidTr="00671A17">
        <w:tc>
          <w:tcPr>
            <w:tcW w:w="2229" w:type="dxa"/>
          </w:tcPr>
          <w:p w14:paraId="48D348D0" w14:textId="723590E4" w:rsidR="00A53A55" w:rsidRPr="00671A17" w:rsidRDefault="00A53A55" w:rsidP="00A53A55">
            <w:pPr>
              <w:spacing w:before="120" w:after="12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v4 = true</w:t>
            </w:r>
          </w:p>
        </w:tc>
        <w:tc>
          <w:tcPr>
            <w:tcW w:w="636" w:type="dxa"/>
          </w:tcPr>
          <w:p w14:paraId="6C9D24A2" w14:textId="77777777" w:rsidR="00A53A55" w:rsidRDefault="00A53A55"/>
        </w:tc>
        <w:tc>
          <w:tcPr>
            <w:tcW w:w="717" w:type="dxa"/>
          </w:tcPr>
          <w:p w14:paraId="63934938" w14:textId="77777777" w:rsidR="00A53A55" w:rsidRDefault="00A53A55"/>
        </w:tc>
        <w:tc>
          <w:tcPr>
            <w:tcW w:w="1005" w:type="dxa"/>
          </w:tcPr>
          <w:p w14:paraId="246CD89D" w14:textId="77777777" w:rsidR="00A53A55" w:rsidRDefault="00A53A55"/>
        </w:tc>
        <w:tc>
          <w:tcPr>
            <w:tcW w:w="957" w:type="dxa"/>
          </w:tcPr>
          <w:p w14:paraId="7EBECEC1" w14:textId="77777777" w:rsidR="00A53A55" w:rsidRDefault="00A53A55"/>
        </w:tc>
        <w:tc>
          <w:tcPr>
            <w:tcW w:w="1101" w:type="dxa"/>
          </w:tcPr>
          <w:p w14:paraId="790ECC81" w14:textId="38523A45" w:rsidR="00A53A55" w:rsidRDefault="008B1E68">
            <w:r>
              <w:t>True</w:t>
            </w:r>
          </w:p>
        </w:tc>
        <w:tc>
          <w:tcPr>
            <w:tcW w:w="1005" w:type="dxa"/>
          </w:tcPr>
          <w:p w14:paraId="47C85D96" w14:textId="77777777" w:rsidR="00A53A55" w:rsidRDefault="00A53A55"/>
        </w:tc>
        <w:tc>
          <w:tcPr>
            <w:tcW w:w="1203" w:type="dxa"/>
          </w:tcPr>
          <w:p w14:paraId="6734AE40" w14:textId="77777777" w:rsidR="00A53A55" w:rsidRDefault="00A53A55"/>
        </w:tc>
      </w:tr>
      <w:tr w:rsidR="00A53A55" w14:paraId="533726F1" w14:textId="77777777" w:rsidTr="00671A17">
        <w:tc>
          <w:tcPr>
            <w:tcW w:w="2229" w:type="dxa"/>
          </w:tcPr>
          <w:p w14:paraId="22049E23" w14:textId="205E7CBC" w:rsidR="00A53A55" w:rsidRPr="00671A17" w:rsidRDefault="00A53A55">
            <w:pPr>
              <w:spacing w:before="120" w:after="12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v5 = v3</w:t>
            </w:r>
          </w:p>
        </w:tc>
        <w:tc>
          <w:tcPr>
            <w:tcW w:w="636" w:type="dxa"/>
          </w:tcPr>
          <w:p w14:paraId="2633618F" w14:textId="6BF87534" w:rsidR="00A53A55" w:rsidRDefault="00653715">
            <w:r>
              <w:t>x</w:t>
            </w:r>
          </w:p>
        </w:tc>
        <w:tc>
          <w:tcPr>
            <w:tcW w:w="717" w:type="dxa"/>
          </w:tcPr>
          <w:p w14:paraId="1C32714F" w14:textId="77777777" w:rsidR="00A53A55" w:rsidRDefault="00A53A55"/>
        </w:tc>
        <w:tc>
          <w:tcPr>
            <w:tcW w:w="1005" w:type="dxa"/>
          </w:tcPr>
          <w:p w14:paraId="5631ACAE" w14:textId="77777777" w:rsidR="00A53A55" w:rsidRDefault="00A53A55"/>
        </w:tc>
        <w:tc>
          <w:tcPr>
            <w:tcW w:w="957" w:type="dxa"/>
          </w:tcPr>
          <w:p w14:paraId="4ABA65E7" w14:textId="77777777" w:rsidR="00A53A55" w:rsidRDefault="00A53A55"/>
        </w:tc>
        <w:tc>
          <w:tcPr>
            <w:tcW w:w="1101" w:type="dxa"/>
          </w:tcPr>
          <w:p w14:paraId="6BE42ED3" w14:textId="77777777" w:rsidR="00A53A55" w:rsidRDefault="00A53A55"/>
        </w:tc>
        <w:tc>
          <w:tcPr>
            <w:tcW w:w="1005" w:type="dxa"/>
          </w:tcPr>
          <w:p w14:paraId="2BE541AD" w14:textId="77777777" w:rsidR="00A53A55" w:rsidRDefault="00A53A55"/>
        </w:tc>
        <w:tc>
          <w:tcPr>
            <w:tcW w:w="1203" w:type="dxa"/>
          </w:tcPr>
          <w:p w14:paraId="326A31DC" w14:textId="77777777" w:rsidR="00A53A55" w:rsidRDefault="00A53A55"/>
        </w:tc>
      </w:tr>
      <w:tr w:rsidR="00A53A55" w14:paraId="64925091" w14:textId="77777777" w:rsidTr="00671A17">
        <w:tc>
          <w:tcPr>
            <w:tcW w:w="2229" w:type="dxa"/>
          </w:tcPr>
          <w:p w14:paraId="05DDC6E4" w14:textId="69BE8554" w:rsidR="00A53A55" w:rsidRPr="00671A17" w:rsidRDefault="00A53A55">
            <w:pPr>
              <w:spacing w:before="120" w:after="120"/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 xml:space="preserve">v5 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=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 xml:space="preserve"> 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>AB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</w:p>
        </w:tc>
        <w:tc>
          <w:tcPr>
            <w:tcW w:w="636" w:type="dxa"/>
          </w:tcPr>
          <w:p w14:paraId="2823DC6A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717" w:type="dxa"/>
          </w:tcPr>
          <w:p w14:paraId="02CBA235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005" w:type="dxa"/>
          </w:tcPr>
          <w:p w14:paraId="591A7A9B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957" w:type="dxa"/>
          </w:tcPr>
          <w:p w14:paraId="67DE84B8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101" w:type="dxa"/>
          </w:tcPr>
          <w:p w14:paraId="5E9673B7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005" w:type="dxa"/>
          </w:tcPr>
          <w:p w14:paraId="4CE20A66" w14:textId="62827B31" w:rsidR="00A53A55" w:rsidRDefault="00F2756B">
            <w:pPr>
              <w:rPr>
                <w:lang w:val="en-CA"/>
              </w:rPr>
            </w:pPr>
            <w:r>
              <w:rPr>
                <w:lang w:val="en-CA"/>
              </w:rPr>
              <w:t>“AB”</w:t>
            </w:r>
          </w:p>
        </w:tc>
        <w:tc>
          <w:tcPr>
            <w:tcW w:w="1203" w:type="dxa"/>
          </w:tcPr>
          <w:p w14:paraId="42F5564B" w14:textId="77777777" w:rsidR="00A53A55" w:rsidRDefault="00A53A55">
            <w:pPr>
              <w:rPr>
                <w:lang w:val="en-CA"/>
              </w:rPr>
            </w:pPr>
          </w:p>
        </w:tc>
      </w:tr>
      <w:tr w:rsidR="00A53A55" w14:paraId="6C1831A2" w14:textId="77777777" w:rsidTr="00671A17">
        <w:tc>
          <w:tcPr>
            <w:tcW w:w="2229" w:type="dxa"/>
          </w:tcPr>
          <w:p w14:paraId="6D326B06" w14:textId="2979AA5F" w:rsidR="00A53A55" w:rsidRPr="00671A17" w:rsidRDefault="00A53A55" w:rsidP="00932669">
            <w:pPr>
              <w:spacing w:before="120" w:after="120"/>
              <w:ind w:right="72"/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 xml:space="preserve">v8 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=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 xml:space="preserve"> </w:t>
            </w:r>
            <w:r w:rsidR="00932669"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>Transport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>.Avion</w:t>
            </w:r>
          </w:p>
        </w:tc>
        <w:tc>
          <w:tcPr>
            <w:tcW w:w="636" w:type="dxa"/>
          </w:tcPr>
          <w:p w14:paraId="4240BFFD" w14:textId="7EF59ACE" w:rsidR="00A53A55" w:rsidRDefault="00996EA2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17" w:type="dxa"/>
          </w:tcPr>
          <w:p w14:paraId="49121BA9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005" w:type="dxa"/>
          </w:tcPr>
          <w:p w14:paraId="56BBF890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957" w:type="dxa"/>
          </w:tcPr>
          <w:p w14:paraId="043B81CF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101" w:type="dxa"/>
          </w:tcPr>
          <w:p w14:paraId="79EF9F56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005" w:type="dxa"/>
          </w:tcPr>
          <w:p w14:paraId="78C0AED5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203" w:type="dxa"/>
          </w:tcPr>
          <w:p w14:paraId="1B9BEC4D" w14:textId="7C23A81F" w:rsidR="00A53A55" w:rsidRDefault="00A53A55">
            <w:pPr>
              <w:rPr>
                <w:lang w:val="en-CA"/>
              </w:rPr>
            </w:pPr>
          </w:p>
        </w:tc>
      </w:tr>
      <w:tr w:rsidR="00A53A55" w14:paraId="0490D8BE" w14:textId="77777777" w:rsidTr="00671A17">
        <w:tc>
          <w:tcPr>
            <w:tcW w:w="2229" w:type="dxa"/>
          </w:tcPr>
          <w:p w14:paraId="773514F3" w14:textId="2CFC82E5" w:rsidR="00A53A55" w:rsidRPr="00671A17" w:rsidRDefault="00A53A55" w:rsidP="00932669">
            <w:pPr>
              <w:spacing w:before="120" w:after="120"/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 xml:space="preserve">v8 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=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 xml:space="preserve"> </w:t>
            </w:r>
            <w:r w:rsidR="00932669" w:rsidRPr="00671A17">
              <w:rPr>
                <w:rFonts w:ascii="Courier New" w:hAnsi="Courier New" w:cs="Courier New"/>
                <w:b/>
                <w:sz w:val="16"/>
                <w:szCs w:val="16"/>
                <w:lang w:val="en-CA"/>
              </w:rPr>
              <w:t>AVION</w:t>
            </w:r>
          </w:p>
        </w:tc>
        <w:tc>
          <w:tcPr>
            <w:tcW w:w="636" w:type="dxa"/>
          </w:tcPr>
          <w:p w14:paraId="4A71AD48" w14:textId="06252796" w:rsidR="00A53A55" w:rsidRDefault="00732B62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17" w:type="dxa"/>
          </w:tcPr>
          <w:p w14:paraId="06117881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005" w:type="dxa"/>
          </w:tcPr>
          <w:p w14:paraId="67489C11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957" w:type="dxa"/>
          </w:tcPr>
          <w:p w14:paraId="679822A6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101" w:type="dxa"/>
          </w:tcPr>
          <w:p w14:paraId="5276186A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005" w:type="dxa"/>
          </w:tcPr>
          <w:p w14:paraId="179379BF" w14:textId="77777777" w:rsidR="00A53A55" w:rsidRDefault="00A53A55">
            <w:pPr>
              <w:rPr>
                <w:lang w:val="en-CA"/>
              </w:rPr>
            </w:pPr>
          </w:p>
        </w:tc>
        <w:tc>
          <w:tcPr>
            <w:tcW w:w="1203" w:type="dxa"/>
          </w:tcPr>
          <w:p w14:paraId="7DC597EF" w14:textId="77777777" w:rsidR="00A53A55" w:rsidRDefault="00A53A55">
            <w:pPr>
              <w:rPr>
                <w:lang w:val="en-CA"/>
              </w:rPr>
            </w:pPr>
          </w:p>
        </w:tc>
      </w:tr>
      <w:tr w:rsidR="00A53A55" w14:paraId="7DD8FFD3" w14:textId="77777777" w:rsidTr="00671A17">
        <w:tc>
          <w:tcPr>
            <w:tcW w:w="2229" w:type="dxa"/>
          </w:tcPr>
          <w:p w14:paraId="43D79FEE" w14:textId="33902677" w:rsidR="00A53A55" w:rsidRPr="00671A17" w:rsidRDefault="00A53A55" w:rsidP="00932669">
            <w:pPr>
              <w:spacing w:before="120" w:after="12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 xml:space="preserve">v8 = </w:t>
            </w:r>
            <w:r w:rsidR="00932669" w:rsidRPr="00671A17">
              <w:rPr>
                <w:rFonts w:ascii="Courier New" w:hAnsi="Courier New" w:cs="Courier New"/>
                <w:b/>
                <w:sz w:val="16"/>
                <w:szCs w:val="16"/>
              </w:rPr>
              <w:t>Transport</w:t>
            </w:r>
            <w:r w:rsidRPr="00671A17">
              <w:rPr>
                <w:rFonts w:ascii="Courier New" w:hAnsi="Courier New" w:cs="Courier New"/>
                <w:b/>
                <w:sz w:val="16"/>
                <w:szCs w:val="16"/>
              </w:rPr>
              <w:t>.AVION</w:t>
            </w:r>
          </w:p>
        </w:tc>
        <w:tc>
          <w:tcPr>
            <w:tcW w:w="636" w:type="dxa"/>
          </w:tcPr>
          <w:p w14:paraId="421F3C10" w14:textId="77777777" w:rsidR="00A53A55" w:rsidRDefault="00A53A55"/>
        </w:tc>
        <w:tc>
          <w:tcPr>
            <w:tcW w:w="717" w:type="dxa"/>
          </w:tcPr>
          <w:p w14:paraId="434FFA0B" w14:textId="77777777" w:rsidR="00A53A55" w:rsidRDefault="00A53A55"/>
        </w:tc>
        <w:tc>
          <w:tcPr>
            <w:tcW w:w="1005" w:type="dxa"/>
          </w:tcPr>
          <w:p w14:paraId="6E3855BB" w14:textId="77777777" w:rsidR="00A53A55" w:rsidRDefault="00A53A55"/>
        </w:tc>
        <w:tc>
          <w:tcPr>
            <w:tcW w:w="957" w:type="dxa"/>
          </w:tcPr>
          <w:p w14:paraId="023DC9B1" w14:textId="77777777" w:rsidR="00A53A55" w:rsidRDefault="00A53A55"/>
        </w:tc>
        <w:tc>
          <w:tcPr>
            <w:tcW w:w="1101" w:type="dxa"/>
          </w:tcPr>
          <w:p w14:paraId="176F4E5D" w14:textId="77777777" w:rsidR="00A53A55" w:rsidRDefault="00A53A55"/>
        </w:tc>
        <w:tc>
          <w:tcPr>
            <w:tcW w:w="1005" w:type="dxa"/>
          </w:tcPr>
          <w:p w14:paraId="241E0F12" w14:textId="77777777" w:rsidR="00A53A55" w:rsidRDefault="00A53A55"/>
        </w:tc>
        <w:tc>
          <w:tcPr>
            <w:tcW w:w="1203" w:type="dxa"/>
          </w:tcPr>
          <w:p w14:paraId="09E8995A" w14:textId="513460B7" w:rsidR="00A53A55" w:rsidRDefault="00996EA2">
            <w:r>
              <w:t>.AVION</w:t>
            </w:r>
          </w:p>
        </w:tc>
      </w:tr>
    </w:tbl>
    <w:p w14:paraId="02AA9047" w14:textId="77777777" w:rsidR="00A53A55" w:rsidRDefault="00A53A55">
      <w:pPr>
        <w:jc w:val="right"/>
        <w:rPr>
          <w:rFonts w:asciiTheme="minorHAnsi" w:hAnsiTheme="minorHAnsi"/>
          <w:sz w:val="20"/>
        </w:rPr>
      </w:pPr>
    </w:p>
    <w:p w14:paraId="4B5F08D3" w14:textId="77777777" w:rsidR="000E32F0" w:rsidRPr="00A53A55" w:rsidRDefault="000E32F0">
      <w:pPr>
        <w:jc w:val="right"/>
        <w:rPr>
          <w:rFonts w:asciiTheme="minorHAnsi" w:hAnsiTheme="minorHAnsi"/>
          <w:sz w:val="20"/>
        </w:rPr>
      </w:pPr>
      <w:r w:rsidRPr="00A53A55">
        <w:rPr>
          <w:rFonts w:asciiTheme="minorHAnsi" w:hAnsiTheme="minorHAnsi"/>
          <w:sz w:val="20"/>
        </w:rPr>
        <w:t>France Beaudoin</w:t>
      </w:r>
    </w:p>
    <w:sectPr w:rsidR="000E32F0" w:rsidRPr="00A53A55">
      <w:headerReference w:type="default" r:id="rId9"/>
      <w:footerReference w:type="default" r:id="rId10"/>
      <w:pgSz w:w="12240" w:h="15840" w:code="1"/>
      <w:pgMar w:top="1440" w:right="1800" w:bottom="1440" w:left="1800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DFE0C" w14:textId="77777777" w:rsidR="00C30BC7" w:rsidRDefault="00C30BC7">
      <w:r>
        <w:separator/>
      </w:r>
    </w:p>
  </w:endnote>
  <w:endnote w:type="continuationSeparator" w:id="0">
    <w:p w14:paraId="4C2FEB61" w14:textId="77777777" w:rsidR="00C30BC7" w:rsidRDefault="00C3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Casual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0923" w14:textId="77777777" w:rsidR="000E32F0" w:rsidRDefault="000E32F0">
    <w:pPr>
      <w:pStyle w:val="Pieddepage"/>
      <w:pBdr>
        <w:top w:val="single" w:sz="4" w:space="1" w:color="auto"/>
      </w:pBdr>
      <w:jc w:val="right"/>
    </w:pPr>
    <w:r>
      <w:rPr>
        <w:snapToGrid w:val="0"/>
      </w:rPr>
      <w:fldChar w:fldCharType="begin"/>
    </w:r>
    <w:r>
      <w:rPr>
        <w:snapToGrid w:val="0"/>
      </w:rPr>
      <w:instrText xml:space="preserve"> </w:instrText>
    </w:r>
    <w:r w:rsidR="00EA7E3C">
      <w:rPr>
        <w:snapToGrid w:val="0"/>
      </w:rPr>
      <w:instrText>PAGE</w:instrText>
    </w:r>
    <w:r>
      <w:rPr>
        <w:snapToGrid w:val="0"/>
      </w:rPr>
      <w:instrText xml:space="preserve"> </w:instrText>
    </w:r>
    <w:r>
      <w:rPr>
        <w:snapToGrid w:val="0"/>
      </w:rPr>
      <w:fldChar w:fldCharType="separate"/>
    </w:r>
    <w:r w:rsidR="00F1131F"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077E" w14:textId="77777777" w:rsidR="00C30BC7" w:rsidRDefault="00C30BC7">
      <w:r>
        <w:separator/>
      </w:r>
    </w:p>
  </w:footnote>
  <w:footnote w:type="continuationSeparator" w:id="0">
    <w:p w14:paraId="0049325E" w14:textId="77777777" w:rsidR="00C30BC7" w:rsidRDefault="00C3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238F" w14:textId="171596D7" w:rsidR="000E32F0" w:rsidRPr="003C07EF" w:rsidRDefault="000E32F0">
    <w:pPr>
      <w:pStyle w:val="En-tte"/>
      <w:pBdr>
        <w:bottom w:val="single" w:sz="4" w:space="1" w:color="auto"/>
      </w:pBdr>
      <w:rPr>
        <w:rFonts w:asciiTheme="minorHAnsi" w:hAnsiTheme="minorHAnsi"/>
        <w:sz w:val="20"/>
      </w:rPr>
    </w:pPr>
    <w:r w:rsidRPr="003C07EF">
      <w:rPr>
        <w:rFonts w:asciiTheme="minorHAnsi" w:hAnsiTheme="minorHAnsi"/>
        <w:sz w:val="20"/>
      </w:rPr>
      <w:t>420-</w:t>
    </w:r>
    <w:r w:rsidR="00954F2B">
      <w:rPr>
        <w:rFonts w:asciiTheme="minorHAnsi" w:hAnsiTheme="minorHAnsi"/>
        <w:sz w:val="20"/>
      </w:rPr>
      <w:t>C</w:t>
    </w:r>
    <w:r w:rsidRPr="003C07EF">
      <w:rPr>
        <w:rFonts w:asciiTheme="minorHAnsi" w:hAnsiTheme="minorHAnsi"/>
        <w:sz w:val="20"/>
      </w:rPr>
      <w:t>17</w:t>
    </w:r>
  </w:p>
  <w:p w14:paraId="5226204F" w14:textId="77777777" w:rsidR="00954F2B" w:rsidRDefault="00954F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114817B4"/>
    <w:multiLevelType w:val="multilevel"/>
    <w:tmpl w:val="34A03E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5B29733C"/>
    <w:multiLevelType w:val="singleLevel"/>
    <w:tmpl w:val="0C0C000F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60591279"/>
    <w:multiLevelType w:val="singleLevel"/>
    <w:tmpl w:val="0C0C000F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63EE5D55"/>
    <w:multiLevelType w:val="singleLevel"/>
    <w:tmpl w:val="0C0C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7C1D41C4"/>
    <w:multiLevelType w:val="multilevel"/>
    <w:tmpl w:val="0C1E4E0E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1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9A"/>
    <w:rsid w:val="000467CA"/>
    <w:rsid w:val="00070ACA"/>
    <w:rsid w:val="00093A71"/>
    <w:rsid w:val="000D2556"/>
    <w:rsid w:val="000E32F0"/>
    <w:rsid w:val="00101552"/>
    <w:rsid w:val="00106095"/>
    <w:rsid w:val="00110B02"/>
    <w:rsid w:val="001161F9"/>
    <w:rsid w:val="00116739"/>
    <w:rsid w:val="00170612"/>
    <w:rsid w:val="00181A28"/>
    <w:rsid w:val="0018555B"/>
    <w:rsid w:val="001B6D20"/>
    <w:rsid w:val="001E497C"/>
    <w:rsid w:val="00282A92"/>
    <w:rsid w:val="00291DDA"/>
    <w:rsid w:val="00292D52"/>
    <w:rsid w:val="002B6D5E"/>
    <w:rsid w:val="003132D3"/>
    <w:rsid w:val="003662A4"/>
    <w:rsid w:val="00393CF7"/>
    <w:rsid w:val="00396317"/>
    <w:rsid w:val="003A458F"/>
    <w:rsid w:val="003B169A"/>
    <w:rsid w:val="003C07EF"/>
    <w:rsid w:val="004122EE"/>
    <w:rsid w:val="00437CF0"/>
    <w:rsid w:val="00453463"/>
    <w:rsid w:val="00461A19"/>
    <w:rsid w:val="00481E53"/>
    <w:rsid w:val="004C38AB"/>
    <w:rsid w:val="004F1D16"/>
    <w:rsid w:val="00565C4D"/>
    <w:rsid w:val="00581462"/>
    <w:rsid w:val="005B125A"/>
    <w:rsid w:val="005C5EB4"/>
    <w:rsid w:val="005D71AA"/>
    <w:rsid w:val="005E0A67"/>
    <w:rsid w:val="00653715"/>
    <w:rsid w:val="00671A17"/>
    <w:rsid w:val="00675546"/>
    <w:rsid w:val="00681104"/>
    <w:rsid w:val="006D3B40"/>
    <w:rsid w:val="00717102"/>
    <w:rsid w:val="007317EE"/>
    <w:rsid w:val="00732B62"/>
    <w:rsid w:val="00781F8D"/>
    <w:rsid w:val="00831A2B"/>
    <w:rsid w:val="00850E99"/>
    <w:rsid w:val="0089220F"/>
    <w:rsid w:val="008B1E68"/>
    <w:rsid w:val="008D44C9"/>
    <w:rsid w:val="008E41BF"/>
    <w:rsid w:val="00926A70"/>
    <w:rsid w:val="00932669"/>
    <w:rsid w:val="00934FD2"/>
    <w:rsid w:val="00935BC0"/>
    <w:rsid w:val="0094169A"/>
    <w:rsid w:val="00941D6A"/>
    <w:rsid w:val="0094321F"/>
    <w:rsid w:val="00954F2B"/>
    <w:rsid w:val="00996EA2"/>
    <w:rsid w:val="00A53A55"/>
    <w:rsid w:val="00A664AE"/>
    <w:rsid w:val="00A852FC"/>
    <w:rsid w:val="00AE6B9A"/>
    <w:rsid w:val="00B12BB8"/>
    <w:rsid w:val="00B23399"/>
    <w:rsid w:val="00B635FC"/>
    <w:rsid w:val="00B64F1C"/>
    <w:rsid w:val="00B7338C"/>
    <w:rsid w:val="00B73474"/>
    <w:rsid w:val="00BB042A"/>
    <w:rsid w:val="00BD246E"/>
    <w:rsid w:val="00BF2734"/>
    <w:rsid w:val="00BF2E4C"/>
    <w:rsid w:val="00C02587"/>
    <w:rsid w:val="00C30BC7"/>
    <w:rsid w:val="00C77ED2"/>
    <w:rsid w:val="00C85B95"/>
    <w:rsid w:val="00CA7B03"/>
    <w:rsid w:val="00D00903"/>
    <w:rsid w:val="00D87461"/>
    <w:rsid w:val="00DA0C0E"/>
    <w:rsid w:val="00DA3627"/>
    <w:rsid w:val="00DF134B"/>
    <w:rsid w:val="00DF1CDA"/>
    <w:rsid w:val="00E01118"/>
    <w:rsid w:val="00E13162"/>
    <w:rsid w:val="00E91329"/>
    <w:rsid w:val="00EA7E3C"/>
    <w:rsid w:val="00EB19BB"/>
    <w:rsid w:val="00EC708C"/>
    <w:rsid w:val="00EF68B9"/>
    <w:rsid w:val="00F1131F"/>
    <w:rsid w:val="00F2756B"/>
    <w:rsid w:val="00F47537"/>
    <w:rsid w:val="00F71887"/>
    <w:rsid w:val="00F84768"/>
    <w:rsid w:val="00F86F13"/>
    <w:rsid w:val="00FB0CD1"/>
    <w:rsid w:val="00FB43F9"/>
    <w:rsid w:val="00F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4BA6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9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0" w:color="auto" w:fill="FFFFFF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9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0" w:color="auto" w:fill="FFFFFF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9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utlineLvl w:val="2"/>
    </w:pPr>
    <w:rPr>
      <w:lang w:val="fr-FR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9"/>
      </w:numPr>
      <w:pBdr>
        <w:bottom w:val="double" w:sz="2" w:space="1" w:color="auto"/>
      </w:pBdr>
      <w:outlineLvl w:val="3"/>
    </w:pPr>
    <w:rPr>
      <w:rFonts w:ascii="Tahoma" w:hAnsi="Tahoma"/>
    </w:rPr>
  </w:style>
  <w:style w:type="paragraph" w:styleId="Titre5">
    <w:name w:val="heading 5"/>
    <w:basedOn w:val="Normal"/>
    <w:next w:val="Normal"/>
    <w:qFormat/>
    <w:pPr>
      <w:keepNext/>
      <w:outlineLvl w:val="4"/>
    </w:pPr>
  </w:style>
  <w:style w:type="paragraph" w:styleId="Titre6">
    <w:name w:val="heading 6"/>
    <w:basedOn w:val="Normal"/>
    <w:next w:val="Normal"/>
    <w:qFormat/>
    <w:pPr>
      <w:keepNext/>
      <w:outlineLvl w:val="5"/>
    </w:pPr>
  </w:style>
  <w:style w:type="paragraph" w:styleId="Titre7">
    <w:name w:val="heading 7"/>
    <w:basedOn w:val="Normal"/>
    <w:next w:val="Normal"/>
    <w:qFormat/>
    <w:pPr>
      <w:keepNext/>
      <w:outlineLvl w:val="6"/>
    </w:pPr>
  </w:style>
  <w:style w:type="paragraph" w:styleId="Titre8">
    <w:name w:val="heading 8"/>
    <w:basedOn w:val="Normal"/>
    <w:next w:val="Normal"/>
    <w:qFormat/>
    <w:pPr>
      <w:keepNext/>
      <w:outlineLvl w:val="7"/>
    </w:pPr>
  </w:style>
  <w:style w:type="paragraph" w:styleId="Titre9">
    <w:name w:val="heading 9"/>
    <w:basedOn w:val="Normal"/>
    <w:next w:val="Normal"/>
    <w:qFormat/>
    <w:pPr>
      <w:keepNext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semiHidden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Cgep">
    <w:name w:val="Cégep"/>
    <w:basedOn w:val="Normal"/>
    <w:pPr>
      <w:pBdr>
        <w:bottom w:val="threeDEmboss" w:sz="24" w:space="1" w:color="auto"/>
      </w:pBdr>
    </w:pPr>
    <w:rPr>
      <w:rFonts w:ascii="Tahoma" w:hAnsi="Tahoma"/>
      <w:sz w:val="40"/>
    </w:rPr>
  </w:style>
  <w:style w:type="character" w:styleId="lev">
    <w:name w:val="Strong"/>
    <w:qFormat/>
    <w:rPr>
      <w:b/>
    </w:rPr>
  </w:style>
  <w:style w:type="paragraph" w:customStyle="1" w:styleId="Sujet">
    <w:name w:val="Sujet"/>
    <w:basedOn w:val="Normal"/>
    <w:pPr>
      <w:pBdr>
        <w:bottom w:val="threeDEmboss" w:sz="24" w:space="0" w:color="auto"/>
      </w:pBdr>
    </w:pPr>
    <w:rPr>
      <w:rFonts w:ascii="DomCasual" w:hAnsi="DomCasual"/>
      <w:sz w:val="36"/>
    </w:rPr>
  </w:style>
  <w:style w:type="table" w:styleId="Grilledutableau">
    <w:name w:val="Table Grid"/>
    <w:basedOn w:val="TableauNormal"/>
    <w:rsid w:val="00F00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%20word\420-101\chap1\c1a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c1a1</Template>
  <TotalTime>35</TotalTime>
  <Pages>3</Pages>
  <Words>314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 Beaudoin</dc:creator>
  <cp:lastModifiedBy>Dufour, Ludwig-Emmanuel</cp:lastModifiedBy>
  <cp:revision>46</cp:revision>
  <cp:lastPrinted>2004-08-16T18:54:00Z</cp:lastPrinted>
  <dcterms:created xsi:type="dcterms:W3CDTF">2018-08-21T16:41:00Z</dcterms:created>
  <dcterms:modified xsi:type="dcterms:W3CDTF">2021-08-26T14:43:00Z</dcterms:modified>
</cp:coreProperties>
</file>